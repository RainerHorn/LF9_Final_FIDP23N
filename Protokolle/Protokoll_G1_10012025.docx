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2B890" w14:textId="77777777" w:rsidR="006A4FCE" w:rsidRDefault="006A4FCE" w:rsidP="00B2198A">
      <w:pPr>
        <w:pStyle w:val="Title"/>
      </w:pPr>
      <w:r>
        <w:t xml:space="preserve">Protokoll </w:t>
      </w:r>
    </w:p>
    <w:p w14:paraId="514058FC" w14:textId="797FE9A5" w:rsidR="00B2198A" w:rsidRPr="0059007C" w:rsidRDefault="006A4FCE" w:rsidP="00B2198A">
      <w:pPr>
        <w:pStyle w:val="Title"/>
        <w:rPr>
          <w:sz w:val="36"/>
          <w:szCs w:val="12"/>
        </w:rPr>
      </w:pPr>
      <w:r w:rsidRPr="0059007C">
        <w:rPr>
          <w:sz w:val="36"/>
          <w:szCs w:val="12"/>
          <w:lang w:bidi="de-DE"/>
        </w:rPr>
        <w:t>Lernstandsgespräch LF9</w:t>
      </w:r>
    </w:p>
    <w:p w14:paraId="2CA2AF50" w14:textId="4763CD8A" w:rsidR="00B2198A" w:rsidRPr="000B6178" w:rsidRDefault="00B2198A" w:rsidP="00B2198A">
      <w:pPr>
        <w:contextualSpacing/>
        <w:rPr>
          <w:color w:val="auto"/>
          <w:sz w:val="30"/>
        </w:rPr>
      </w:pPr>
      <w:r w:rsidRPr="000B6178">
        <w:rPr>
          <w:b/>
          <w:color w:val="auto"/>
          <w:sz w:val="30"/>
          <w:lang w:bidi="de-DE"/>
        </w:rPr>
        <w:t>Datum</w:t>
      </w:r>
      <w:r w:rsidRPr="000B6178">
        <w:rPr>
          <w:color w:val="auto"/>
          <w:sz w:val="30"/>
          <w:lang w:bidi="de-DE"/>
        </w:rPr>
        <w:t xml:space="preserve">: </w:t>
      </w:r>
      <w:r w:rsidR="00A80D6C">
        <w:rPr>
          <w:color w:val="auto"/>
          <w:sz w:val="30"/>
        </w:rPr>
        <w:t>1</w:t>
      </w:r>
      <w:r w:rsidR="00193D6E">
        <w:rPr>
          <w:color w:val="auto"/>
          <w:sz w:val="30"/>
        </w:rPr>
        <w:t>5</w:t>
      </w:r>
      <w:r w:rsidR="00A80D6C">
        <w:rPr>
          <w:color w:val="auto"/>
          <w:sz w:val="30"/>
        </w:rPr>
        <w:t>.01.2025</w:t>
      </w:r>
    </w:p>
    <w:p w14:paraId="58CE0CC6" w14:textId="0E85DA49" w:rsidR="00B2198A" w:rsidRDefault="006A4FCE" w:rsidP="00B2198A">
      <w:pPr>
        <w:spacing w:before="360"/>
        <w:contextualSpacing/>
        <w:rPr>
          <w:color w:val="auto"/>
          <w:sz w:val="30"/>
          <w:lang w:bidi="de-DE"/>
        </w:rPr>
      </w:pPr>
      <w:r>
        <w:rPr>
          <w:b/>
          <w:color w:val="auto"/>
          <w:sz w:val="30"/>
          <w:lang w:bidi="de-DE"/>
        </w:rPr>
        <w:t>Gruppenmitglieder</w:t>
      </w:r>
      <w:r w:rsidR="00B2198A" w:rsidRPr="000B6178">
        <w:rPr>
          <w:color w:val="auto"/>
          <w:sz w:val="30"/>
          <w:lang w:bidi="de-DE"/>
        </w:rPr>
        <w:t xml:space="preserve">: </w:t>
      </w:r>
      <w:r w:rsidR="00A80D6C">
        <w:rPr>
          <w:color w:val="auto"/>
          <w:sz w:val="30"/>
          <w:lang w:bidi="de-DE"/>
        </w:rPr>
        <w:t>Lennart Dreier, Patrick Jenkner, Jörn Hiller, Jascha Mundt</w:t>
      </w:r>
    </w:p>
    <w:p w14:paraId="522FF656" w14:textId="18EDCBC2" w:rsidR="006A4FCE" w:rsidRDefault="006A4FCE" w:rsidP="006A4FCE">
      <w:pPr>
        <w:spacing w:before="360"/>
        <w:contextualSpacing/>
        <w:rPr>
          <w:color w:val="auto"/>
          <w:sz w:val="30"/>
          <w:lang w:bidi="de-DE"/>
        </w:rPr>
      </w:pPr>
      <w:r>
        <w:rPr>
          <w:b/>
          <w:color w:val="auto"/>
          <w:sz w:val="30"/>
          <w:lang w:bidi="de-DE"/>
        </w:rPr>
        <w:t>Gruppenmitglieder anwesend</w:t>
      </w:r>
      <w:r w:rsidRPr="000B6178">
        <w:rPr>
          <w:color w:val="auto"/>
          <w:sz w:val="30"/>
          <w:lang w:bidi="de-DE"/>
        </w:rPr>
        <w:t xml:space="preserve">: </w:t>
      </w:r>
      <w:r w:rsidR="00A80D6C">
        <w:rPr>
          <w:color w:val="auto"/>
          <w:sz w:val="30"/>
          <w:lang w:bidi="de-DE"/>
        </w:rPr>
        <w:t>alle</w:t>
      </w:r>
    </w:p>
    <w:p w14:paraId="16EF6C6B" w14:textId="01290055" w:rsidR="0059007C" w:rsidRPr="000B6178" w:rsidRDefault="0059007C" w:rsidP="0059007C">
      <w:pPr>
        <w:spacing w:before="360"/>
        <w:contextualSpacing/>
        <w:rPr>
          <w:color w:val="auto"/>
          <w:sz w:val="30"/>
        </w:rPr>
      </w:pPr>
      <w:r>
        <w:rPr>
          <w:b/>
          <w:color w:val="auto"/>
          <w:sz w:val="30"/>
          <w:lang w:bidi="de-DE"/>
        </w:rPr>
        <w:t>Protokollführer</w:t>
      </w:r>
      <w:r w:rsidRPr="000B6178">
        <w:rPr>
          <w:color w:val="auto"/>
          <w:sz w:val="30"/>
          <w:lang w:bidi="de-DE"/>
        </w:rPr>
        <w:t xml:space="preserve">: </w:t>
      </w:r>
      <w:r w:rsidR="00A80D6C">
        <w:rPr>
          <w:color w:val="auto"/>
          <w:sz w:val="30"/>
          <w:lang w:bidi="de-DE"/>
        </w:rPr>
        <w:t>Lennart Dreier</w:t>
      </w:r>
    </w:p>
    <w:p w14:paraId="041E3BF9" w14:textId="77777777" w:rsidR="0059007C" w:rsidRPr="000B6178" w:rsidRDefault="0059007C" w:rsidP="006A4FCE">
      <w:pPr>
        <w:spacing w:before="360"/>
        <w:contextualSpacing/>
        <w:rPr>
          <w:color w:val="auto"/>
          <w:sz w:val="30"/>
        </w:rPr>
      </w:pPr>
    </w:p>
    <w:p w14:paraId="42F87F14" w14:textId="77777777" w:rsidR="006A4FCE" w:rsidRPr="000B6178" w:rsidRDefault="006A4FCE" w:rsidP="00B2198A">
      <w:pPr>
        <w:spacing w:before="360"/>
        <w:contextualSpacing/>
        <w:rPr>
          <w:color w:val="auto"/>
          <w:sz w:val="30"/>
        </w:rPr>
      </w:pPr>
    </w:p>
    <w:p w14:paraId="73CCE4C3" w14:textId="41EF950D" w:rsidR="00400A51" w:rsidRDefault="0059007C" w:rsidP="00B2198A">
      <w:pPr>
        <w:pStyle w:val="Heading1"/>
      </w:pPr>
      <w:r>
        <w:t>Was wurde seit dem letzten Gespräch geschafft?</w:t>
      </w:r>
    </w:p>
    <w:p w14:paraId="1F35FDC0" w14:textId="46EC09C2" w:rsidR="0059007C" w:rsidRDefault="00A80D6C" w:rsidP="0059007C">
      <w:r w:rsidRPr="000C1E81">
        <w:rPr>
          <w:b/>
          <w:bCs/>
        </w:rPr>
        <w:t>Aufgabe 1:</w:t>
      </w:r>
      <w:r>
        <w:t xml:space="preserve"> </w:t>
      </w:r>
      <w:r w:rsidR="006D684C">
        <w:t xml:space="preserve">Wir haben die Aufgabe in Arbeitsteilung über </w:t>
      </w:r>
      <w:proofErr w:type="spellStart"/>
      <w:r w:rsidR="006D684C">
        <w:t>GitLab</w:t>
      </w:r>
      <w:proofErr w:type="spellEnd"/>
      <w:r w:rsidR="006D684C">
        <w:t xml:space="preserve"> bearbeitet: Nach einer kurzen gemeinsamen</w:t>
      </w:r>
      <w:r w:rsidR="0051659F">
        <w:t xml:space="preserve"> Besprechung haben </w:t>
      </w:r>
      <w:r w:rsidR="006D684C">
        <w:t xml:space="preserve">Lennart, Jascha und Jörn </w:t>
      </w:r>
      <w:r w:rsidR="0051659F">
        <w:t xml:space="preserve">jeweils für eine der Klassen die Statements implementiert; und Patrick hat </w:t>
      </w:r>
      <w:r w:rsidR="0097369E">
        <w:t xml:space="preserve">sie überprüft, reviewt &amp; </w:t>
      </w:r>
      <w:proofErr w:type="spellStart"/>
      <w:r w:rsidR="0097369E">
        <w:t>gemerged</w:t>
      </w:r>
      <w:proofErr w:type="spellEnd"/>
      <w:r w:rsidR="0097369E">
        <w:t>.</w:t>
      </w:r>
    </w:p>
    <w:p w14:paraId="59CCD3AF" w14:textId="78DBC653" w:rsidR="0097369E" w:rsidRDefault="0097369E" w:rsidP="0059007C">
      <w:r w:rsidRPr="000C1E81">
        <w:rPr>
          <w:b/>
          <w:bCs/>
        </w:rPr>
        <w:t>Aufgabe 2:</w:t>
      </w:r>
      <w:r>
        <w:t xml:space="preserve"> Die </w:t>
      </w:r>
      <w:proofErr w:type="spellStart"/>
      <w:r>
        <w:t>setEntity</w:t>
      </w:r>
      <w:proofErr w:type="spellEnd"/>
      <w:r>
        <w:t xml:space="preserve"> Methoden wurden für die Klassen </w:t>
      </w:r>
      <w:proofErr w:type="spellStart"/>
      <w:r>
        <w:t>Priority</w:t>
      </w:r>
      <w:proofErr w:type="spellEnd"/>
      <w:r>
        <w:t xml:space="preserve"> und Project</w:t>
      </w:r>
      <w:r w:rsidR="00887DE0">
        <w:t xml:space="preserve"> schnell</w:t>
      </w:r>
      <w:r>
        <w:t xml:space="preserve"> implementiert. </w:t>
      </w:r>
      <w:r w:rsidR="00887DE0">
        <w:t>Für die</w:t>
      </w:r>
      <w:r>
        <w:t xml:space="preserve"> Task</w:t>
      </w:r>
      <w:r w:rsidR="00887DE0">
        <w:t>-</w:t>
      </w:r>
      <w:r>
        <w:t>Klasse</w:t>
      </w:r>
      <w:r w:rsidR="00887DE0">
        <w:t xml:space="preserve"> haben wir länger gebraucht, da </w:t>
      </w:r>
      <w:r w:rsidR="005E6879">
        <w:t xml:space="preserve">die Erzeugung und Verknüpfung von Project und </w:t>
      </w:r>
      <w:proofErr w:type="spellStart"/>
      <w:r w:rsidR="005E6879">
        <w:t>Priority</w:t>
      </w:r>
      <w:proofErr w:type="spellEnd"/>
      <w:r w:rsidR="005E6879">
        <w:t xml:space="preserve"> umständlich war.</w:t>
      </w:r>
    </w:p>
    <w:p w14:paraId="7A9704DC" w14:textId="1B103605" w:rsidR="000C1E81" w:rsidRPr="00360405" w:rsidRDefault="000C1E81" w:rsidP="0059007C">
      <w:r w:rsidRPr="000C1E81">
        <w:rPr>
          <w:b/>
          <w:bCs/>
        </w:rPr>
        <w:t>Aufgabe 3</w:t>
      </w:r>
      <w:r>
        <w:rPr>
          <w:b/>
          <w:bCs/>
        </w:rPr>
        <w:t xml:space="preserve">: </w:t>
      </w:r>
      <w:r w:rsidR="00360405">
        <w:t>Die Umwandlung zwisc</w:t>
      </w:r>
      <w:r w:rsidR="004360EE">
        <w:t xml:space="preserve">hen JSON und Objekten wurde umgesetzt. Das </w:t>
      </w:r>
      <w:proofErr w:type="spellStart"/>
      <w:r w:rsidR="004360EE">
        <w:t>JSONObject</w:t>
      </w:r>
      <w:proofErr w:type="spellEnd"/>
      <w:r w:rsidR="004360EE">
        <w:t xml:space="preserve"> von Java war für uns neu, aber nach kurzer Einarbeitung </w:t>
      </w:r>
      <w:r w:rsidR="005D6FCC">
        <w:t>konnten wir damit ohne Probleme arbeiten.</w:t>
      </w:r>
    </w:p>
    <w:p w14:paraId="69E70B48" w14:textId="411BC6F3" w:rsidR="0059007C" w:rsidRDefault="0059007C" w:rsidP="0059007C">
      <w:pPr>
        <w:pStyle w:val="Heading1"/>
      </w:pPr>
      <w:r>
        <w:t>An was arbeiten Sie gerade?</w:t>
      </w:r>
    </w:p>
    <w:p w14:paraId="61AC2C92" w14:textId="6DAEAA10" w:rsidR="0059007C" w:rsidRDefault="00F05653" w:rsidP="0097369E">
      <w:pPr>
        <w:pStyle w:val="ListParagraph"/>
        <w:numPr>
          <w:ilvl w:val="0"/>
          <w:numId w:val="4"/>
        </w:numPr>
      </w:pPr>
      <w:r>
        <w:t xml:space="preserve">Einige unserer Methoden benötigen noch besseres </w:t>
      </w:r>
      <w:proofErr w:type="spellStart"/>
      <w:r>
        <w:t>Exception</w:t>
      </w:r>
      <w:proofErr w:type="spellEnd"/>
      <w:r>
        <w:t xml:space="preserve"> Handling</w:t>
      </w:r>
      <w:r w:rsidR="005F40D0">
        <w:t>: Statt</w:t>
      </w:r>
      <w:r w:rsidR="00294F14">
        <w:t xml:space="preserve"> einem allgemeinen Catch wollen wir </w:t>
      </w:r>
      <w:r w:rsidR="00572B6A">
        <w:t xml:space="preserve">hilfreiche Fehlermeldungen für verschiedene Arten von </w:t>
      </w:r>
      <w:proofErr w:type="spellStart"/>
      <w:r w:rsidR="00572B6A">
        <w:t>Exceptions</w:t>
      </w:r>
      <w:proofErr w:type="spellEnd"/>
      <w:r w:rsidR="00572B6A">
        <w:t xml:space="preserve"> ausgeben.</w:t>
      </w:r>
    </w:p>
    <w:p w14:paraId="1E91C8AC" w14:textId="30AE7C43" w:rsidR="00572B6A" w:rsidRDefault="00E0079F" w:rsidP="0097369E">
      <w:pPr>
        <w:pStyle w:val="ListParagraph"/>
        <w:numPr>
          <w:ilvl w:val="0"/>
          <w:numId w:val="4"/>
        </w:numPr>
      </w:pPr>
      <w:r>
        <w:t xml:space="preserve">Es </w:t>
      </w:r>
      <w:r w:rsidR="009F5792">
        <w:t>sind</w:t>
      </w:r>
      <w:r>
        <w:t xml:space="preserve"> noch </w:t>
      </w:r>
      <w:r w:rsidR="009F5792">
        <w:t xml:space="preserve">nicht </w:t>
      </w:r>
      <w:r>
        <w:t xml:space="preserve">alle Methoden für alle Klassen getestet </w:t>
      </w:r>
      <w:r w:rsidR="009F5792">
        <w:t>worden</w:t>
      </w:r>
      <w:r>
        <w:t>.</w:t>
      </w:r>
    </w:p>
    <w:p w14:paraId="085C772F" w14:textId="235BC7AE" w:rsidR="0059007C" w:rsidRDefault="0059007C" w:rsidP="0059007C">
      <w:pPr>
        <w:pStyle w:val="Heading1"/>
      </w:pPr>
      <w:r>
        <w:t>Wo sind aktuell ihre Probleme?</w:t>
      </w:r>
    </w:p>
    <w:p w14:paraId="410F7085" w14:textId="33A95F60" w:rsidR="0059007C" w:rsidRPr="009E69E9" w:rsidRDefault="007A4926" w:rsidP="0059007C">
      <w:r>
        <w:t>Die Implementierungen für die Task-Klassen sind deutlich umständlicher als für die anderen beiden Klassen</w:t>
      </w:r>
      <w:r w:rsidR="008B42BC">
        <w:t>, da die assoziierten Objekte mit beachtet werden müssen.</w:t>
      </w:r>
    </w:p>
    <w:p w14:paraId="4168BB52" w14:textId="77777777" w:rsidR="0059007C" w:rsidRPr="009E69E9" w:rsidRDefault="0059007C" w:rsidP="0059007C"/>
    <w:p w14:paraId="35681BD2" w14:textId="1308264C" w:rsidR="0059007C" w:rsidRPr="009E69E9" w:rsidRDefault="0059007C" w:rsidP="0059007C"/>
    <w:p w14:paraId="3AB1DB0C" w14:textId="542D1FFE" w:rsidR="0059007C" w:rsidRPr="009E69E9" w:rsidRDefault="0059007C" w:rsidP="0059007C"/>
    <w:p w14:paraId="62313BCC" w14:textId="15CFE9DD" w:rsidR="0059007C" w:rsidRPr="009E69E9" w:rsidRDefault="0059007C" w:rsidP="0059007C"/>
    <w:p w14:paraId="644B7436" w14:textId="3DB62CE9" w:rsidR="0059007C" w:rsidRPr="009E69E9" w:rsidRDefault="0059007C" w:rsidP="0059007C"/>
    <w:p w14:paraId="10E5B2B3" w14:textId="57053E83" w:rsidR="0059007C" w:rsidRPr="009E69E9" w:rsidRDefault="0059007C" w:rsidP="0059007C"/>
    <w:p w14:paraId="7F3C1E59" w14:textId="406538B7" w:rsidR="0059007C" w:rsidRPr="009E69E9" w:rsidRDefault="0059007C" w:rsidP="0059007C"/>
    <w:p w14:paraId="063D8C0A" w14:textId="02322105" w:rsidR="0059007C" w:rsidRPr="009E69E9" w:rsidRDefault="0059007C" w:rsidP="0059007C"/>
    <w:p w14:paraId="582977EF" w14:textId="49EAF1BB" w:rsidR="0059007C" w:rsidRPr="009E69E9" w:rsidRDefault="0059007C" w:rsidP="0059007C">
      <w:pPr>
        <w:tabs>
          <w:tab w:val="left" w:pos="3300"/>
        </w:tabs>
      </w:pPr>
      <w:r w:rsidRPr="009E69E9">
        <w:tab/>
      </w:r>
    </w:p>
    <w:sectPr w:rsidR="0059007C" w:rsidRPr="009E69E9" w:rsidSect="000B6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B0241" w14:textId="77777777" w:rsidR="003522C9" w:rsidRDefault="003522C9">
      <w:pPr>
        <w:spacing w:after="0" w:line="240" w:lineRule="auto"/>
      </w:pPr>
      <w:r>
        <w:separator/>
      </w:r>
    </w:p>
  </w:endnote>
  <w:endnote w:type="continuationSeparator" w:id="0">
    <w:p w14:paraId="189DC3FE" w14:textId="77777777" w:rsidR="003522C9" w:rsidRDefault="0035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F9433" w14:textId="77777777" w:rsidR="006A4FCE" w:rsidRDefault="006A4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58EF6" w14:textId="77777777" w:rsidR="0001626D" w:rsidRDefault="000B617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7" behindDoc="0" locked="0" layoutInCell="1" allowOverlap="1" wp14:anchorId="73F78DC4" wp14:editId="0CE6BE5B">
              <wp:simplePos x="0" y="0"/>
              <wp:positionH relativeFrom="column">
                <wp:posOffset>-715645</wp:posOffset>
              </wp:positionH>
              <wp:positionV relativeFrom="paragraph">
                <wp:posOffset>178435</wp:posOffset>
              </wp:positionV>
              <wp:extent cx="7833207" cy="447841"/>
              <wp:effectExtent l="0" t="0" r="0" b="9525"/>
              <wp:wrapNone/>
              <wp:docPr id="42" name="Rechteck 42" descr="dekoratives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94661D" id="Rechteck 42" o:spid="_x0000_s1026" alt="dekoratives Element" style="position:absolute;margin-left:-56.35pt;margin-top:14.05pt;width:616.8pt;height:35.25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P6Gd1+EAAAAL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>
      <w:rPr>
        <w:lang w:bidi="de-DE"/>
      </w:rPr>
      <w:fldChar w:fldCharType="begin"/>
    </w:r>
    <w:r w:rsidR="00DA4A43">
      <w:rPr>
        <w:lang w:bidi="de-DE"/>
      </w:rPr>
      <w:instrText xml:space="preserve"> PAGE   \* MERGEFORMAT </w:instrText>
    </w:r>
    <w:r w:rsidR="00DA4A43">
      <w:rPr>
        <w:lang w:bidi="de-DE"/>
      </w:rPr>
      <w:fldChar w:fldCharType="separate"/>
    </w:r>
    <w:r w:rsidR="0045130A">
      <w:rPr>
        <w:noProof/>
        <w:lang w:bidi="de-DE"/>
      </w:rPr>
      <w:t>2</w:t>
    </w:r>
    <w:r w:rsidR="00DA4A43">
      <w:rPr>
        <w:noProof/>
        <w:lang w:bidi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FCD05" w14:textId="4A27653B" w:rsidR="006A4FCE" w:rsidRDefault="006A4F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3" behindDoc="1" locked="0" layoutInCell="1" allowOverlap="1" wp14:anchorId="6463645E" wp14:editId="2A92E495">
              <wp:simplePos x="0" y="0"/>
              <wp:positionH relativeFrom="column">
                <wp:posOffset>-706755</wp:posOffset>
              </wp:positionH>
              <wp:positionV relativeFrom="paragraph">
                <wp:posOffset>180865</wp:posOffset>
              </wp:positionV>
              <wp:extent cx="7806290" cy="448293"/>
              <wp:effectExtent l="0" t="0" r="4445" b="9525"/>
              <wp:wrapNone/>
              <wp:docPr id="18" name="Rechtec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6290" cy="44829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34541F" id="Rechteck 26" o:spid="_x0000_s1026" style="position:absolute;margin-left:-55.65pt;margin-top:14.25pt;width:614.65pt;height:35.3pt;z-index:-2516520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53891" w14:textId="77777777" w:rsidR="003522C9" w:rsidRDefault="003522C9">
      <w:pPr>
        <w:spacing w:after="0" w:line="240" w:lineRule="auto"/>
      </w:pPr>
      <w:r>
        <w:separator/>
      </w:r>
    </w:p>
  </w:footnote>
  <w:footnote w:type="continuationSeparator" w:id="0">
    <w:p w14:paraId="135624E3" w14:textId="77777777" w:rsidR="003522C9" w:rsidRDefault="00352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9108F" w14:textId="77777777" w:rsidR="006A4FCE" w:rsidRDefault="006A4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83238" w14:textId="77777777" w:rsidR="00B2198A" w:rsidRDefault="00B2198A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19" behindDoc="0" locked="0" layoutInCell="1" allowOverlap="1" wp14:anchorId="5F92B90A" wp14:editId="0CDCC7B9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41" name="Rechteck 41" descr="dekoratives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9F1E97" id="Rechteck 41" o:spid="_x0000_s1026" alt="dekoratives Element" style="position:absolute;margin-left:-56.35pt;margin-top:-36pt;width:616.8pt;height:35.25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6THrD+EAAAAM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B3CA7" w14:textId="4E98EA1D" w:rsidR="00E81885" w:rsidRDefault="006A4FCE">
    <w:pPr>
      <w:pStyle w:val="Header"/>
    </w:pPr>
    <w:r w:rsidRPr="006A4FCE">
      <w:rPr>
        <w:noProof/>
      </w:rPr>
      <w:drawing>
        <wp:anchor distT="0" distB="0" distL="114300" distR="114300" simplePos="0" relativeHeight="251661822" behindDoc="1" locked="0" layoutInCell="1" allowOverlap="1" wp14:anchorId="448702DF" wp14:editId="7CFDEE49">
          <wp:simplePos x="0" y="0"/>
          <wp:positionH relativeFrom="column">
            <wp:posOffset>3886200</wp:posOffset>
          </wp:positionH>
          <wp:positionV relativeFrom="paragraph">
            <wp:posOffset>-66675</wp:posOffset>
          </wp:positionV>
          <wp:extent cx="2970530" cy="1009542"/>
          <wp:effectExtent l="0" t="0" r="1270" b="63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6401" cy="1014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2C6369C4" wp14:editId="5B5A2A1C">
              <wp:simplePos x="0" y="0"/>
              <wp:positionH relativeFrom="column">
                <wp:posOffset>-825426</wp:posOffset>
              </wp:positionH>
              <wp:positionV relativeFrom="paragraph">
                <wp:posOffset>-579131</wp:posOffset>
              </wp:positionV>
              <wp:extent cx="7873591" cy="2407932"/>
              <wp:effectExtent l="0" t="0" r="0" b="0"/>
              <wp:wrapNone/>
              <wp:docPr id="2" name="Freihandform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591" cy="240793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8460" cap="flat">
                        <a:noFill/>
                        <a:prstDash val="solid"/>
                        <a:miter/>
                      </a:ln>
                    </wps:spPr>
                    <wps:txbx>
                      <w:txbxContent>
                        <w:p w14:paraId="06BCA3C9" w14:textId="77777777" w:rsidR="000B6178" w:rsidRDefault="000B6178" w:rsidP="000B617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6369C4" id="Freihandform 19" o:spid="_x0000_s1026" style="position:absolute;margin-left:-65pt;margin-top:-45.6pt;width:619.95pt;height:189.6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" fillcolor="#335b74 [3215]" stroked="f" strokeweight=".235mm">
              <v:textbox>
                <w:txbxContent>
                  <w:p w14:paraId="06BCA3C9" w14:textId="77777777" w:rsidR="000B6178" w:rsidRDefault="000B6178" w:rsidP="000B617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64AE97E6" wp14:editId="360A8EF6">
              <wp:simplePos x="0" y="0"/>
              <wp:positionH relativeFrom="column">
                <wp:posOffset>3126105</wp:posOffset>
              </wp:positionH>
              <wp:positionV relativeFrom="paragraph">
                <wp:posOffset>-464869</wp:posOffset>
              </wp:positionV>
              <wp:extent cx="1806335" cy="1984300"/>
              <wp:effectExtent l="0" t="0" r="0" b="16510"/>
              <wp:wrapNone/>
              <wp:docPr id="4" name="Grup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6335" cy="1984300"/>
                        <a:chOff x="34534" y="0"/>
                        <a:chExt cx="1806761" cy="1985392"/>
                      </a:xfrm>
                    </wpg:grpSpPr>
                    <wps:wsp>
                      <wps:cNvPr id="5" name="Parallelogramm 12"/>
                      <wps:cNvSpPr/>
                      <wps:spPr>
                        <a:xfrm rot="17100000">
                          <a:off x="506618" y="650715"/>
                          <a:ext cx="1095043" cy="1574311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741567"/>
                            <a:gd name="connsiteX1" fmla="*/ 649344 w 1182847"/>
                            <a:gd name="connsiteY1" fmla="*/ 0 h 1741567"/>
                            <a:gd name="connsiteX2" fmla="*/ 1182847 w 1182847"/>
                            <a:gd name="connsiteY2" fmla="*/ 0 h 1741567"/>
                            <a:gd name="connsiteX3" fmla="*/ 69651 w 1182847"/>
                            <a:gd name="connsiteY3" fmla="*/ 1741567 h 1741567"/>
                            <a:gd name="connsiteX4" fmla="*/ 0 w 1182847"/>
                            <a:gd name="connsiteY4" fmla="*/ 1009333 h 1741567"/>
                            <a:gd name="connsiteX0" fmla="*/ 0 w 1259962"/>
                            <a:gd name="connsiteY0" fmla="*/ 1142900 h 1741567"/>
                            <a:gd name="connsiteX1" fmla="*/ 726459 w 1259962"/>
                            <a:gd name="connsiteY1" fmla="*/ 0 h 1741567"/>
                            <a:gd name="connsiteX2" fmla="*/ 1259962 w 1259962"/>
                            <a:gd name="connsiteY2" fmla="*/ 0 h 1741567"/>
                            <a:gd name="connsiteX3" fmla="*/ 146766 w 1259962"/>
                            <a:gd name="connsiteY3" fmla="*/ 1741567 h 1741567"/>
                            <a:gd name="connsiteX4" fmla="*/ 0 w 1259962"/>
                            <a:gd name="connsiteY4" fmla="*/ 1142900 h 1741567"/>
                            <a:gd name="connsiteX0" fmla="*/ 0 w 1185600"/>
                            <a:gd name="connsiteY0" fmla="*/ 1142900 h 1741567"/>
                            <a:gd name="connsiteX1" fmla="*/ 726459 w 1185600"/>
                            <a:gd name="connsiteY1" fmla="*/ 0 h 1741567"/>
                            <a:gd name="connsiteX2" fmla="*/ 1185600 w 1185600"/>
                            <a:gd name="connsiteY2" fmla="*/ 176254 h 1741567"/>
                            <a:gd name="connsiteX3" fmla="*/ 146766 w 1185600"/>
                            <a:gd name="connsiteY3" fmla="*/ 1741567 h 1741567"/>
                            <a:gd name="connsiteX4" fmla="*/ 0 w 1185600"/>
                            <a:gd name="connsiteY4" fmla="*/ 1142900 h 1741567"/>
                            <a:gd name="connsiteX0" fmla="*/ 0 w 1185600"/>
                            <a:gd name="connsiteY0" fmla="*/ 1142900 h 1726013"/>
                            <a:gd name="connsiteX1" fmla="*/ 726459 w 1185600"/>
                            <a:gd name="connsiteY1" fmla="*/ 0 h 1726013"/>
                            <a:gd name="connsiteX2" fmla="*/ 1185600 w 1185600"/>
                            <a:gd name="connsiteY2" fmla="*/ 176254 h 1726013"/>
                            <a:gd name="connsiteX3" fmla="*/ 155746 w 1185600"/>
                            <a:gd name="connsiteY3" fmla="*/ 1726013 h 1726013"/>
                            <a:gd name="connsiteX4" fmla="*/ 0 w 1185600"/>
                            <a:gd name="connsiteY4" fmla="*/ 1142900 h 1726013"/>
                            <a:gd name="connsiteX0" fmla="*/ 0 w 1181711"/>
                            <a:gd name="connsiteY0" fmla="*/ 1145145 h 1726013"/>
                            <a:gd name="connsiteX1" fmla="*/ 722570 w 1181711"/>
                            <a:gd name="connsiteY1" fmla="*/ 0 h 1726013"/>
                            <a:gd name="connsiteX2" fmla="*/ 1181711 w 1181711"/>
                            <a:gd name="connsiteY2" fmla="*/ 176254 h 1726013"/>
                            <a:gd name="connsiteX3" fmla="*/ 151857 w 1181711"/>
                            <a:gd name="connsiteY3" fmla="*/ 1726013 h 1726013"/>
                            <a:gd name="connsiteX4" fmla="*/ 0 w 1181711"/>
                            <a:gd name="connsiteY4" fmla="*/ 1145145 h 1726013"/>
                            <a:gd name="connsiteX0" fmla="*/ 0 w 1260018"/>
                            <a:gd name="connsiteY0" fmla="*/ 1145145 h 1726013"/>
                            <a:gd name="connsiteX1" fmla="*/ 722570 w 1260018"/>
                            <a:gd name="connsiteY1" fmla="*/ 0 h 1726013"/>
                            <a:gd name="connsiteX2" fmla="*/ 1260018 w 1260018"/>
                            <a:gd name="connsiteY2" fmla="*/ 158250 h 1726013"/>
                            <a:gd name="connsiteX3" fmla="*/ 151857 w 1260018"/>
                            <a:gd name="connsiteY3" fmla="*/ 1726013 h 1726013"/>
                            <a:gd name="connsiteX4" fmla="*/ 0 w 1260018"/>
                            <a:gd name="connsiteY4" fmla="*/ 1145145 h 1726013"/>
                            <a:gd name="connsiteX0" fmla="*/ 0 w 1260018"/>
                            <a:gd name="connsiteY0" fmla="*/ 1167498 h 1748366"/>
                            <a:gd name="connsiteX1" fmla="*/ 728456 w 1260018"/>
                            <a:gd name="connsiteY1" fmla="*/ 0 h 1748366"/>
                            <a:gd name="connsiteX2" fmla="*/ 1260018 w 1260018"/>
                            <a:gd name="connsiteY2" fmla="*/ 180603 h 1748366"/>
                            <a:gd name="connsiteX3" fmla="*/ 151857 w 1260018"/>
                            <a:gd name="connsiteY3" fmla="*/ 1748366 h 1748366"/>
                            <a:gd name="connsiteX4" fmla="*/ 0 w 1260018"/>
                            <a:gd name="connsiteY4" fmla="*/ 1167498 h 1748366"/>
                            <a:gd name="connsiteX0" fmla="*/ 0 w 1260018"/>
                            <a:gd name="connsiteY0" fmla="*/ 1167498 h 1828672"/>
                            <a:gd name="connsiteX1" fmla="*/ 728456 w 1260018"/>
                            <a:gd name="connsiteY1" fmla="*/ 0 h 1828672"/>
                            <a:gd name="connsiteX2" fmla="*/ 1260018 w 1260018"/>
                            <a:gd name="connsiteY2" fmla="*/ 180603 h 1828672"/>
                            <a:gd name="connsiteX3" fmla="*/ 173386 w 1260018"/>
                            <a:gd name="connsiteY3" fmla="*/ 1828672 h 1828672"/>
                            <a:gd name="connsiteX4" fmla="*/ 0 w 1260018"/>
                            <a:gd name="connsiteY4" fmla="*/ 1167498 h 1828672"/>
                            <a:gd name="connsiteX0" fmla="*/ 0 w 1260018"/>
                            <a:gd name="connsiteY0" fmla="*/ 1167498 h 1868187"/>
                            <a:gd name="connsiteX1" fmla="*/ 728456 w 1260018"/>
                            <a:gd name="connsiteY1" fmla="*/ 0 h 1868187"/>
                            <a:gd name="connsiteX2" fmla="*/ 1260018 w 1260018"/>
                            <a:gd name="connsiteY2" fmla="*/ 180603 h 1868187"/>
                            <a:gd name="connsiteX3" fmla="*/ 181009 w 1260018"/>
                            <a:gd name="connsiteY3" fmla="*/ 1868187 h 1868187"/>
                            <a:gd name="connsiteX4" fmla="*/ 0 w 1260018"/>
                            <a:gd name="connsiteY4" fmla="*/ 1167498 h 1868187"/>
                            <a:gd name="connsiteX0" fmla="*/ 0 w 1095750"/>
                            <a:gd name="connsiteY0" fmla="*/ 1167498 h 1868187"/>
                            <a:gd name="connsiteX1" fmla="*/ 728456 w 1095750"/>
                            <a:gd name="connsiteY1" fmla="*/ 0 h 1868187"/>
                            <a:gd name="connsiteX2" fmla="*/ 1095750 w 1095750"/>
                            <a:gd name="connsiteY2" fmla="*/ 564579 h 1868187"/>
                            <a:gd name="connsiteX3" fmla="*/ 181009 w 1095750"/>
                            <a:gd name="connsiteY3" fmla="*/ 1868187 h 1868187"/>
                            <a:gd name="connsiteX4" fmla="*/ 0 w 1095750"/>
                            <a:gd name="connsiteY4" fmla="*/ 1167498 h 1868187"/>
                            <a:gd name="connsiteX0" fmla="*/ 0 w 1095750"/>
                            <a:gd name="connsiteY0" fmla="*/ 874172 h 1574861"/>
                            <a:gd name="connsiteX1" fmla="*/ 539848 w 1095750"/>
                            <a:gd name="connsiteY1" fmla="*/ 0 h 1574861"/>
                            <a:gd name="connsiteX2" fmla="*/ 1095750 w 1095750"/>
                            <a:gd name="connsiteY2" fmla="*/ 271253 h 1574861"/>
                            <a:gd name="connsiteX3" fmla="*/ 181009 w 1095750"/>
                            <a:gd name="connsiteY3" fmla="*/ 1574861 h 1574861"/>
                            <a:gd name="connsiteX4" fmla="*/ 0 w 1095750"/>
                            <a:gd name="connsiteY4" fmla="*/ 874172 h 15748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95750" h="1574861">
                              <a:moveTo>
                                <a:pt x="0" y="874172"/>
                              </a:moveTo>
                              <a:lnTo>
                                <a:pt x="539848" y="0"/>
                              </a:lnTo>
                              <a:lnTo>
                                <a:pt x="1095750" y="271253"/>
                              </a:lnTo>
                              <a:lnTo>
                                <a:pt x="181009" y="1574861"/>
                              </a:lnTo>
                              <a:lnTo>
                                <a:pt x="0" y="874172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26000">
                              <a:schemeClr val="accent1"/>
                            </a:gs>
                            <a:gs pos="95000">
                              <a:schemeClr val="tx2">
                                <a:lumMod val="50000"/>
                              </a:schemeClr>
                            </a:gs>
                          </a:gsLst>
                          <a:lin ang="19800000" scaled="0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Parallelogramm 10"/>
                      <wps:cNvSpPr/>
                      <wps:spPr>
                        <a:xfrm>
                          <a:off x="34534" y="0"/>
                          <a:ext cx="1257935" cy="1407797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DC5A77" id="Gruppe 9" o:spid="_x0000_s1026" style="position:absolute;margin-left:246.15pt;margin-top:-36.6pt;width:142.25pt;height:156.25pt;z-index:-251651073" coordorigin="345" coordsize="18067,1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">
              <v:shape id="Parallelogramm 12" o:spid="_x0000_s1027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" path="m,874172l539848,r555902,271253l181009,1574861,,874172xe" fillcolor="#1cade4 [3204]" stroked="f" strokeweight="1pt">
                <v:fill color2="#192d39 [1615]" rotate="t" angle="120" colors="0 #1cade4;17039f #1cade4" focus="100%" type="gradient">
                  <o:fill v:ext="view" type="gradientUnscaled"/>
                </v:fill>
                <v:stroke joinstyle="miter"/>
                <v:path arrowok="t" o:connecttype="custom" o:connectlocs="0,873867;539500,0;1095043,271158;180892,1574311;0,873867" o:connectangles="0,0,0,0,0"/>
              </v:shape>
              <v:shape id="Parallelogramm 10" o:spid="_x0000_s1028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" path="m,1003484l671420,r587513,7950l394780,1408259,,1003484xe" fillcolor="#76cdee [1940]" stroked="f" strokeweight="1pt">
                <v:fill color2="#1481ab [2404]" rotate="t" angle="270" colors="0 #77ceef;62259f #1482ac" focus="100%" type="gradient"/>
                <v:stroke joinstyle="miter"/>
                <v:path arrowok="t" o:connecttype="custom" o:connectlocs="0,1003155;670888,0;1257935,7947;394467,1407797;0,1003155" o:connectangles="0,0,0,0,0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1" behindDoc="1" locked="0" layoutInCell="1" allowOverlap="1" wp14:anchorId="3C3E741A" wp14:editId="03EBE175">
              <wp:simplePos x="0" y="0"/>
              <wp:positionH relativeFrom="column">
                <wp:posOffset>6196965</wp:posOffset>
              </wp:positionH>
              <wp:positionV relativeFrom="paragraph">
                <wp:posOffset>-411547</wp:posOffset>
              </wp:positionV>
              <wp:extent cx="1867287" cy="1966431"/>
              <wp:effectExtent l="0" t="57150" r="0" b="0"/>
              <wp:wrapNone/>
              <wp:docPr id="8" name="Gruppe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867287" cy="1966431"/>
                        <a:chOff x="-1" y="0"/>
                        <a:chExt cx="1867535" cy="1966560"/>
                      </a:xfrm>
                    </wpg:grpSpPr>
                    <wps:wsp>
                      <wps:cNvPr id="12" name="Parallelogramm 12"/>
                      <wps:cNvSpPr/>
                      <wps:spPr>
                        <a:xfrm rot="17100000">
                          <a:off x="304164" y="403190"/>
                          <a:ext cx="1259205" cy="1867535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741567"/>
                            <a:gd name="connsiteX1" fmla="*/ 649344 w 1182847"/>
                            <a:gd name="connsiteY1" fmla="*/ 0 h 1741567"/>
                            <a:gd name="connsiteX2" fmla="*/ 1182847 w 1182847"/>
                            <a:gd name="connsiteY2" fmla="*/ 0 h 1741567"/>
                            <a:gd name="connsiteX3" fmla="*/ 69651 w 1182847"/>
                            <a:gd name="connsiteY3" fmla="*/ 1741567 h 1741567"/>
                            <a:gd name="connsiteX4" fmla="*/ 0 w 1182847"/>
                            <a:gd name="connsiteY4" fmla="*/ 1009333 h 1741567"/>
                            <a:gd name="connsiteX0" fmla="*/ 0 w 1259962"/>
                            <a:gd name="connsiteY0" fmla="*/ 1142900 h 1741567"/>
                            <a:gd name="connsiteX1" fmla="*/ 726459 w 1259962"/>
                            <a:gd name="connsiteY1" fmla="*/ 0 h 1741567"/>
                            <a:gd name="connsiteX2" fmla="*/ 1259962 w 1259962"/>
                            <a:gd name="connsiteY2" fmla="*/ 0 h 1741567"/>
                            <a:gd name="connsiteX3" fmla="*/ 146766 w 1259962"/>
                            <a:gd name="connsiteY3" fmla="*/ 1741567 h 1741567"/>
                            <a:gd name="connsiteX4" fmla="*/ 0 w 1259962"/>
                            <a:gd name="connsiteY4" fmla="*/ 1142900 h 1741567"/>
                            <a:gd name="connsiteX0" fmla="*/ 0 w 1185600"/>
                            <a:gd name="connsiteY0" fmla="*/ 1142900 h 1741567"/>
                            <a:gd name="connsiteX1" fmla="*/ 726459 w 1185600"/>
                            <a:gd name="connsiteY1" fmla="*/ 0 h 1741567"/>
                            <a:gd name="connsiteX2" fmla="*/ 1185600 w 1185600"/>
                            <a:gd name="connsiteY2" fmla="*/ 176254 h 1741567"/>
                            <a:gd name="connsiteX3" fmla="*/ 146766 w 1185600"/>
                            <a:gd name="connsiteY3" fmla="*/ 1741567 h 1741567"/>
                            <a:gd name="connsiteX4" fmla="*/ 0 w 1185600"/>
                            <a:gd name="connsiteY4" fmla="*/ 1142900 h 1741567"/>
                            <a:gd name="connsiteX0" fmla="*/ 0 w 1185600"/>
                            <a:gd name="connsiteY0" fmla="*/ 1142900 h 1726013"/>
                            <a:gd name="connsiteX1" fmla="*/ 726459 w 1185600"/>
                            <a:gd name="connsiteY1" fmla="*/ 0 h 1726013"/>
                            <a:gd name="connsiteX2" fmla="*/ 1185600 w 1185600"/>
                            <a:gd name="connsiteY2" fmla="*/ 176254 h 1726013"/>
                            <a:gd name="connsiteX3" fmla="*/ 155746 w 1185600"/>
                            <a:gd name="connsiteY3" fmla="*/ 1726013 h 1726013"/>
                            <a:gd name="connsiteX4" fmla="*/ 0 w 1185600"/>
                            <a:gd name="connsiteY4" fmla="*/ 1142900 h 1726013"/>
                            <a:gd name="connsiteX0" fmla="*/ 0 w 1181711"/>
                            <a:gd name="connsiteY0" fmla="*/ 1145145 h 1726013"/>
                            <a:gd name="connsiteX1" fmla="*/ 722570 w 1181711"/>
                            <a:gd name="connsiteY1" fmla="*/ 0 h 1726013"/>
                            <a:gd name="connsiteX2" fmla="*/ 1181711 w 1181711"/>
                            <a:gd name="connsiteY2" fmla="*/ 176254 h 1726013"/>
                            <a:gd name="connsiteX3" fmla="*/ 151857 w 1181711"/>
                            <a:gd name="connsiteY3" fmla="*/ 1726013 h 1726013"/>
                            <a:gd name="connsiteX4" fmla="*/ 0 w 1181711"/>
                            <a:gd name="connsiteY4" fmla="*/ 1145145 h 1726013"/>
                            <a:gd name="connsiteX0" fmla="*/ 0 w 1260018"/>
                            <a:gd name="connsiteY0" fmla="*/ 1145145 h 1726013"/>
                            <a:gd name="connsiteX1" fmla="*/ 722570 w 1260018"/>
                            <a:gd name="connsiteY1" fmla="*/ 0 h 1726013"/>
                            <a:gd name="connsiteX2" fmla="*/ 1260018 w 1260018"/>
                            <a:gd name="connsiteY2" fmla="*/ 158250 h 1726013"/>
                            <a:gd name="connsiteX3" fmla="*/ 151857 w 1260018"/>
                            <a:gd name="connsiteY3" fmla="*/ 1726013 h 1726013"/>
                            <a:gd name="connsiteX4" fmla="*/ 0 w 1260018"/>
                            <a:gd name="connsiteY4" fmla="*/ 1145145 h 1726013"/>
                            <a:gd name="connsiteX0" fmla="*/ 0 w 1260018"/>
                            <a:gd name="connsiteY0" fmla="*/ 1167498 h 1748366"/>
                            <a:gd name="connsiteX1" fmla="*/ 728456 w 1260018"/>
                            <a:gd name="connsiteY1" fmla="*/ 0 h 1748366"/>
                            <a:gd name="connsiteX2" fmla="*/ 1260018 w 1260018"/>
                            <a:gd name="connsiteY2" fmla="*/ 180603 h 1748366"/>
                            <a:gd name="connsiteX3" fmla="*/ 151857 w 1260018"/>
                            <a:gd name="connsiteY3" fmla="*/ 1748366 h 1748366"/>
                            <a:gd name="connsiteX4" fmla="*/ 0 w 1260018"/>
                            <a:gd name="connsiteY4" fmla="*/ 1167498 h 1748366"/>
                            <a:gd name="connsiteX0" fmla="*/ 0 w 1260018"/>
                            <a:gd name="connsiteY0" fmla="*/ 1167498 h 1828672"/>
                            <a:gd name="connsiteX1" fmla="*/ 728456 w 1260018"/>
                            <a:gd name="connsiteY1" fmla="*/ 0 h 1828672"/>
                            <a:gd name="connsiteX2" fmla="*/ 1260018 w 1260018"/>
                            <a:gd name="connsiteY2" fmla="*/ 180603 h 1828672"/>
                            <a:gd name="connsiteX3" fmla="*/ 173386 w 1260018"/>
                            <a:gd name="connsiteY3" fmla="*/ 1828672 h 1828672"/>
                            <a:gd name="connsiteX4" fmla="*/ 0 w 1260018"/>
                            <a:gd name="connsiteY4" fmla="*/ 1167498 h 1828672"/>
                            <a:gd name="connsiteX0" fmla="*/ 0 w 1260018"/>
                            <a:gd name="connsiteY0" fmla="*/ 1167498 h 1868187"/>
                            <a:gd name="connsiteX1" fmla="*/ 728456 w 1260018"/>
                            <a:gd name="connsiteY1" fmla="*/ 0 h 1868187"/>
                            <a:gd name="connsiteX2" fmla="*/ 1260018 w 1260018"/>
                            <a:gd name="connsiteY2" fmla="*/ 180603 h 1868187"/>
                            <a:gd name="connsiteX3" fmla="*/ 181009 w 1260018"/>
                            <a:gd name="connsiteY3" fmla="*/ 1868187 h 1868187"/>
                            <a:gd name="connsiteX4" fmla="*/ 0 w 1260018"/>
                            <a:gd name="connsiteY4" fmla="*/ 1167498 h 18681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18" h="1868187">
                              <a:moveTo>
                                <a:pt x="0" y="1167498"/>
                              </a:moveTo>
                              <a:lnTo>
                                <a:pt x="728456" y="0"/>
                              </a:lnTo>
                              <a:lnTo>
                                <a:pt x="1260018" y="180603"/>
                              </a:lnTo>
                              <a:lnTo>
                                <a:pt x="181009" y="1868187"/>
                              </a:lnTo>
                              <a:lnTo>
                                <a:pt x="0" y="1167498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26000">
                              <a:schemeClr val="accent1"/>
                            </a:gs>
                            <a:gs pos="95000">
                              <a:schemeClr val="accent2">
                                <a:lumMod val="75000"/>
                              </a:schemeClr>
                            </a:gs>
                          </a:gsLst>
                          <a:lin ang="19800000" scaled="0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Parallelogramm 10"/>
                      <wps:cNvSpPr/>
                      <wps:spPr>
                        <a:xfrm>
                          <a:off x="34534" y="0"/>
                          <a:ext cx="1257935" cy="1407795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2BB108" id="Gruppe 16" o:spid="_x0000_s1026" style="position:absolute;margin-left:487.95pt;margin-top:-32.4pt;width:147.05pt;height:154.85pt;rotation:180;z-index:-251650049" coordorigin="" coordsize="18675,1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">
              <v:shape id="Parallelogramm 12" o:spid="_x0000_s1027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" path="m,1167498l728456,r531562,180603l181009,1868187,,1167498xe" fillcolor="#1cade4 [3204]" stroked="f" strokeweight="1pt">
                <v:fill color2="#1c6194 [2405]" rotate="t" angle="120" colors="0 #1cade4;17039f #1cade4" focus="100%" type="gradient">
                  <o:fill v:ext="view" type="gradientUnscaled"/>
                </v:fill>
                <v:stroke joinstyle="miter"/>
                <v:path arrowok="t" o:connecttype="custom" o:connectlocs="0,1167091;727986,0;1259205,180540;180892,1867535;0,1167091" o:connectangles="0,0,0,0,0"/>
              </v:shape>
              <v:shape id="Parallelogramm 10" o:spid="_x0000_s1028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" path="m,1003484l671420,r587513,7950l394780,1408259,,1003484xe" fillcolor="#1cade4 [3204]" stroked="f" strokeweight="1pt">
                <v:stroke joinstyle="miter"/>
                <v:path arrowok="t" o:connecttype="custom" o:connectlocs="0,1003153;670888,0;1257935,7947;394467,1407795;0,1003153" o:connectangles="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5" behindDoc="1" locked="0" layoutInCell="1" allowOverlap="1" wp14:anchorId="5CDC15CC" wp14:editId="78B7B638">
              <wp:simplePos x="0" y="0"/>
              <wp:positionH relativeFrom="column">
                <wp:posOffset>-2466975</wp:posOffset>
              </wp:positionH>
              <wp:positionV relativeFrom="paragraph">
                <wp:posOffset>-609600</wp:posOffset>
              </wp:positionV>
              <wp:extent cx="2404450" cy="2690952"/>
              <wp:effectExtent l="0" t="0" r="0" b="0"/>
              <wp:wrapNone/>
              <wp:docPr id="14" name="Parallelogramm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4450" cy="2690952"/>
                      </a:xfrm>
                      <a:custGeom>
                        <a:avLst/>
                        <a:gdLst>
                          <a:gd name="connsiteX0" fmla="*/ 0 w 1182847"/>
                          <a:gd name="connsiteY0" fmla="*/ 1009333 h 1009333"/>
                          <a:gd name="connsiteX1" fmla="*/ 649344 w 1182847"/>
                          <a:gd name="connsiteY1" fmla="*/ 0 h 1009333"/>
                          <a:gd name="connsiteX2" fmla="*/ 1182847 w 1182847"/>
                          <a:gd name="connsiteY2" fmla="*/ 0 h 1009333"/>
                          <a:gd name="connsiteX3" fmla="*/ 533503 w 1182847"/>
                          <a:gd name="connsiteY3" fmla="*/ 1009333 h 1009333"/>
                          <a:gd name="connsiteX4" fmla="*/ 0 w 1182847"/>
                          <a:gd name="connsiteY4" fmla="*/ 1009333 h 1009333"/>
                          <a:gd name="connsiteX0" fmla="*/ 0 w 1182847"/>
                          <a:gd name="connsiteY0" fmla="*/ 1009333 h 1395227"/>
                          <a:gd name="connsiteX1" fmla="*/ 649344 w 1182847"/>
                          <a:gd name="connsiteY1" fmla="*/ 0 h 1395227"/>
                          <a:gd name="connsiteX2" fmla="*/ 1182847 w 1182847"/>
                          <a:gd name="connsiteY2" fmla="*/ 0 h 1395227"/>
                          <a:gd name="connsiteX3" fmla="*/ 323778 w 1182847"/>
                          <a:gd name="connsiteY3" fmla="*/ 1395227 h 1395227"/>
                          <a:gd name="connsiteX4" fmla="*/ 0 w 1182847"/>
                          <a:gd name="connsiteY4" fmla="*/ 1009333 h 1395227"/>
                          <a:gd name="connsiteX0" fmla="*/ 0 w 1205072"/>
                          <a:gd name="connsiteY0" fmla="*/ 1022033 h 1395227"/>
                          <a:gd name="connsiteX1" fmla="*/ 671569 w 1205072"/>
                          <a:gd name="connsiteY1" fmla="*/ 0 h 1395227"/>
                          <a:gd name="connsiteX2" fmla="*/ 1205072 w 1205072"/>
                          <a:gd name="connsiteY2" fmla="*/ 0 h 1395227"/>
                          <a:gd name="connsiteX3" fmla="*/ 346003 w 1205072"/>
                          <a:gd name="connsiteY3" fmla="*/ 1395227 h 1395227"/>
                          <a:gd name="connsiteX4" fmla="*/ 0 w 1205072"/>
                          <a:gd name="connsiteY4" fmla="*/ 1022033 h 1395227"/>
                          <a:gd name="connsiteX0" fmla="*/ 0 w 1205072"/>
                          <a:gd name="connsiteY0" fmla="*/ 1022033 h 1395227"/>
                          <a:gd name="connsiteX1" fmla="*/ 703319 w 1205072"/>
                          <a:gd name="connsiteY1" fmla="*/ 0 h 1395227"/>
                          <a:gd name="connsiteX2" fmla="*/ 1205072 w 1205072"/>
                          <a:gd name="connsiteY2" fmla="*/ 0 h 1395227"/>
                          <a:gd name="connsiteX3" fmla="*/ 346003 w 1205072"/>
                          <a:gd name="connsiteY3" fmla="*/ 1395227 h 1395227"/>
                          <a:gd name="connsiteX4" fmla="*/ 0 w 1205072"/>
                          <a:gd name="connsiteY4" fmla="*/ 1022033 h 1395227"/>
                          <a:gd name="connsiteX0" fmla="*/ 0 w 1205072"/>
                          <a:gd name="connsiteY0" fmla="*/ 1022033 h 1395227"/>
                          <a:gd name="connsiteX1" fmla="*/ 639524 w 1205072"/>
                          <a:gd name="connsiteY1" fmla="*/ 0 h 1395227"/>
                          <a:gd name="connsiteX2" fmla="*/ 1205072 w 1205072"/>
                          <a:gd name="connsiteY2" fmla="*/ 0 h 1395227"/>
                          <a:gd name="connsiteX3" fmla="*/ 346003 w 1205072"/>
                          <a:gd name="connsiteY3" fmla="*/ 1395227 h 1395227"/>
                          <a:gd name="connsiteX4" fmla="*/ 0 w 1205072"/>
                          <a:gd name="connsiteY4" fmla="*/ 1022033 h 1395227"/>
                          <a:gd name="connsiteX0" fmla="*/ 0 w 1205072"/>
                          <a:gd name="connsiteY0" fmla="*/ 1024899 h 1398093"/>
                          <a:gd name="connsiteX1" fmla="*/ 625185 w 1205072"/>
                          <a:gd name="connsiteY1" fmla="*/ 0 h 1398093"/>
                          <a:gd name="connsiteX2" fmla="*/ 1205072 w 1205072"/>
                          <a:gd name="connsiteY2" fmla="*/ 2866 h 1398093"/>
                          <a:gd name="connsiteX3" fmla="*/ 346003 w 1205072"/>
                          <a:gd name="connsiteY3" fmla="*/ 1398093 h 1398093"/>
                          <a:gd name="connsiteX4" fmla="*/ 0 w 1205072"/>
                          <a:gd name="connsiteY4" fmla="*/ 1024899 h 1398093"/>
                          <a:gd name="connsiteX0" fmla="*/ 0 w 1233747"/>
                          <a:gd name="connsiteY0" fmla="*/ 999092 h 1398093"/>
                          <a:gd name="connsiteX1" fmla="*/ 653860 w 1233747"/>
                          <a:gd name="connsiteY1" fmla="*/ 0 h 1398093"/>
                          <a:gd name="connsiteX2" fmla="*/ 1233747 w 1233747"/>
                          <a:gd name="connsiteY2" fmla="*/ 2866 h 1398093"/>
                          <a:gd name="connsiteX3" fmla="*/ 374678 w 1233747"/>
                          <a:gd name="connsiteY3" fmla="*/ 1398093 h 1398093"/>
                          <a:gd name="connsiteX4" fmla="*/ 0 w 1233747"/>
                          <a:gd name="connsiteY4" fmla="*/ 999092 h 1398093"/>
                          <a:gd name="connsiteX0" fmla="*/ 0 w 1246223"/>
                          <a:gd name="connsiteY0" fmla="*/ 990777 h 1398093"/>
                          <a:gd name="connsiteX1" fmla="*/ 666336 w 1246223"/>
                          <a:gd name="connsiteY1" fmla="*/ 0 h 1398093"/>
                          <a:gd name="connsiteX2" fmla="*/ 1246223 w 1246223"/>
                          <a:gd name="connsiteY2" fmla="*/ 2866 h 1398093"/>
                          <a:gd name="connsiteX3" fmla="*/ 387154 w 1246223"/>
                          <a:gd name="connsiteY3" fmla="*/ 1398093 h 1398093"/>
                          <a:gd name="connsiteX4" fmla="*/ 0 w 1246223"/>
                          <a:gd name="connsiteY4" fmla="*/ 990777 h 1398093"/>
                          <a:gd name="connsiteX0" fmla="*/ 0 w 1246223"/>
                          <a:gd name="connsiteY0" fmla="*/ 990777 h 1395552"/>
                          <a:gd name="connsiteX1" fmla="*/ 666336 w 1246223"/>
                          <a:gd name="connsiteY1" fmla="*/ 0 h 1395552"/>
                          <a:gd name="connsiteX2" fmla="*/ 1246223 w 1246223"/>
                          <a:gd name="connsiteY2" fmla="*/ 2866 h 1395552"/>
                          <a:gd name="connsiteX3" fmla="*/ 394780 w 1246223"/>
                          <a:gd name="connsiteY3" fmla="*/ 1395552 h 1395552"/>
                          <a:gd name="connsiteX4" fmla="*/ 0 w 1246223"/>
                          <a:gd name="connsiteY4" fmla="*/ 990777 h 1395552"/>
                          <a:gd name="connsiteX0" fmla="*/ 0 w 1258933"/>
                          <a:gd name="connsiteY0" fmla="*/ 995534 h 1400309"/>
                          <a:gd name="connsiteX1" fmla="*/ 666336 w 1258933"/>
                          <a:gd name="connsiteY1" fmla="*/ 4757 h 1400309"/>
                          <a:gd name="connsiteX2" fmla="*/ 1258933 w 1258933"/>
                          <a:gd name="connsiteY2" fmla="*/ 0 h 1400309"/>
                          <a:gd name="connsiteX3" fmla="*/ 394780 w 1258933"/>
                          <a:gd name="connsiteY3" fmla="*/ 1400309 h 1400309"/>
                          <a:gd name="connsiteX4" fmla="*/ 0 w 1258933"/>
                          <a:gd name="connsiteY4" fmla="*/ 995534 h 1400309"/>
                          <a:gd name="connsiteX0" fmla="*/ 0 w 1258933"/>
                          <a:gd name="connsiteY0" fmla="*/ 1003484 h 1408259"/>
                          <a:gd name="connsiteX1" fmla="*/ 671420 w 1258933"/>
                          <a:gd name="connsiteY1" fmla="*/ 0 h 1408259"/>
                          <a:gd name="connsiteX2" fmla="*/ 1258933 w 1258933"/>
                          <a:gd name="connsiteY2" fmla="*/ 7950 h 1408259"/>
                          <a:gd name="connsiteX3" fmla="*/ 394780 w 1258933"/>
                          <a:gd name="connsiteY3" fmla="*/ 1408259 h 1408259"/>
                          <a:gd name="connsiteX4" fmla="*/ 0 w 1258933"/>
                          <a:gd name="connsiteY4" fmla="*/ 1003484 h 140825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258933" h="1408259">
                            <a:moveTo>
                              <a:pt x="0" y="1003484"/>
                            </a:moveTo>
                            <a:lnTo>
                              <a:pt x="671420" y="0"/>
                            </a:lnTo>
                            <a:lnTo>
                              <a:pt x="1258933" y="7950"/>
                            </a:lnTo>
                            <a:lnTo>
                              <a:pt x="394780" y="1408259"/>
                            </a:lnTo>
                            <a:lnTo>
                              <a:pt x="0" y="1003484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5192E6" id="Parallelogramm 10" o:spid="_x0000_s1026" style="position:absolute;margin-left:-194.25pt;margin-top:-48pt;width:189.35pt;height:211.9pt;z-index:-251654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8933,140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" path="m,1003484l671420,r587513,7950l394780,1408259,,1003484xe" fillcolor="#1cade4 [3204]" stroked="f" strokeweight="1pt">
              <v:fill color2="#1481ab [2404]" rotate="t" colors="0 #1cade4;62259f #1482ac" focus="100%" type="gradient"/>
              <v:stroke joinstyle="miter"/>
              <v:path arrowok="t" o:connecttype="custom" o:connectlocs="0,1917493;1282352,0;2404450,15191;753995,2690952;0,1917493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59" behindDoc="1" locked="0" layoutInCell="1" allowOverlap="1" wp14:anchorId="565D4DA1" wp14:editId="57386BF8">
              <wp:simplePos x="0" y="0"/>
              <wp:positionH relativeFrom="column">
                <wp:posOffset>-729615</wp:posOffset>
              </wp:positionH>
              <wp:positionV relativeFrom="paragraph">
                <wp:posOffset>1477578</wp:posOffset>
              </wp:positionV>
              <wp:extent cx="7806290" cy="257800"/>
              <wp:effectExtent l="0" t="0" r="4445" b="9525"/>
              <wp:wrapNone/>
              <wp:docPr id="1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6290" cy="257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41BDCB" id="Rechteck 25" o:spid="_x0000_s1026" style="position:absolute;margin-left:-57.45pt;margin-top:116.35pt;width:614.65pt;height:20.3pt;z-index:-2516531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7165410"/>
    <w:multiLevelType w:val="hybridMultilevel"/>
    <w:tmpl w:val="FE5CA208"/>
    <w:lvl w:ilvl="0" w:tplc="21E249FE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1938">
    <w:abstractNumId w:val="0"/>
  </w:num>
  <w:num w:numId="2" w16cid:durableId="1978148221">
    <w:abstractNumId w:val="2"/>
  </w:num>
  <w:num w:numId="3" w16cid:durableId="1046834904">
    <w:abstractNumId w:val="3"/>
  </w:num>
  <w:num w:numId="4" w16cid:durableId="81247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CE"/>
    <w:rsid w:val="0001495E"/>
    <w:rsid w:val="0001626D"/>
    <w:rsid w:val="0002720A"/>
    <w:rsid w:val="00034780"/>
    <w:rsid w:val="000416B9"/>
    <w:rsid w:val="000655CA"/>
    <w:rsid w:val="000930B5"/>
    <w:rsid w:val="000B6178"/>
    <w:rsid w:val="000C1E81"/>
    <w:rsid w:val="00176D72"/>
    <w:rsid w:val="00190A9F"/>
    <w:rsid w:val="00193D6E"/>
    <w:rsid w:val="001B2B6F"/>
    <w:rsid w:val="0025225C"/>
    <w:rsid w:val="00294F14"/>
    <w:rsid w:val="002E6287"/>
    <w:rsid w:val="003522C9"/>
    <w:rsid w:val="00360405"/>
    <w:rsid w:val="003C520B"/>
    <w:rsid w:val="003E2253"/>
    <w:rsid w:val="00400A51"/>
    <w:rsid w:val="004047D5"/>
    <w:rsid w:val="004360EE"/>
    <w:rsid w:val="0045130A"/>
    <w:rsid w:val="00485356"/>
    <w:rsid w:val="004B13B1"/>
    <w:rsid w:val="004F69BE"/>
    <w:rsid w:val="0051659F"/>
    <w:rsid w:val="00524B92"/>
    <w:rsid w:val="00560F76"/>
    <w:rsid w:val="00572B6A"/>
    <w:rsid w:val="0058317D"/>
    <w:rsid w:val="0059007C"/>
    <w:rsid w:val="005B66C7"/>
    <w:rsid w:val="005D6FCC"/>
    <w:rsid w:val="005E6879"/>
    <w:rsid w:val="005F3890"/>
    <w:rsid w:val="005F40D0"/>
    <w:rsid w:val="00615875"/>
    <w:rsid w:val="00615B47"/>
    <w:rsid w:val="0065544D"/>
    <w:rsid w:val="0066165A"/>
    <w:rsid w:val="0068667E"/>
    <w:rsid w:val="006A4FCE"/>
    <w:rsid w:val="006D684C"/>
    <w:rsid w:val="007038AD"/>
    <w:rsid w:val="007520BE"/>
    <w:rsid w:val="0075293E"/>
    <w:rsid w:val="007A4926"/>
    <w:rsid w:val="007C1507"/>
    <w:rsid w:val="007E4B15"/>
    <w:rsid w:val="007F31DA"/>
    <w:rsid w:val="008753BD"/>
    <w:rsid w:val="00887DE0"/>
    <w:rsid w:val="008962D9"/>
    <w:rsid w:val="008B42BC"/>
    <w:rsid w:val="00903D97"/>
    <w:rsid w:val="009350D3"/>
    <w:rsid w:val="0097369E"/>
    <w:rsid w:val="009E5B4E"/>
    <w:rsid w:val="009E69E9"/>
    <w:rsid w:val="009F5792"/>
    <w:rsid w:val="00A40726"/>
    <w:rsid w:val="00A448C1"/>
    <w:rsid w:val="00A47D32"/>
    <w:rsid w:val="00A80D6C"/>
    <w:rsid w:val="00AA7AA0"/>
    <w:rsid w:val="00AE735A"/>
    <w:rsid w:val="00B073E2"/>
    <w:rsid w:val="00B2198A"/>
    <w:rsid w:val="00B77C3F"/>
    <w:rsid w:val="00BD331F"/>
    <w:rsid w:val="00C1093C"/>
    <w:rsid w:val="00CA6B4F"/>
    <w:rsid w:val="00D1458B"/>
    <w:rsid w:val="00D45644"/>
    <w:rsid w:val="00DA4A43"/>
    <w:rsid w:val="00E0079F"/>
    <w:rsid w:val="00E37225"/>
    <w:rsid w:val="00E67E9B"/>
    <w:rsid w:val="00E81885"/>
    <w:rsid w:val="00F05653"/>
    <w:rsid w:val="00F814ED"/>
    <w:rsid w:val="00FD1900"/>
    <w:rsid w:val="00FE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D31AE"/>
  <w15:docId w15:val="{4D9C45B8-E906-424E-90EA-FA1D6842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de-DE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15"/>
    <w:pPr>
      <w:spacing w:before="40" w:after="4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1CADE4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B2198A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B2198A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Zeilenberschrift">
    <w:name w:val="Zeilenüberschrift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berschrift">
    <w:name w:val="Formularüberschrift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1CADE4" w:themeColor="accen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1CADE4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1CADE4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unhideWhenUsed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Cs w:val="21"/>
    </w:rPr>
  </w:style>
  <w:style w:type="table" w:customStyle="1" w:styleId="Listentabelle6farbig1">
    <w:name w:val="Listentabelle 6 farbig1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paragraph" w:styleId="ListParagraph">
    <w:name w:val="List Paragraph"/>
    <w:basedOn w:val="Normal"/>
    <w:uiPriority w:val="34"/>
    <w:qFormat/>
    <w:rsid w:val="0097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tt\AppData\Roaming\Microsoft\Templates\Blaues%20Protokoll%20f&#252;r%20Sitzungen%20in%20Bildungseinrichtungen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BD313A-DDB1-404C-9E4A-EAB89AB98D44}">
  <ds:schemaRefs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fb0879af-3eba-417a-a55a-ffe6dcd6ca77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6dc4bcd6-49db-4c07-9060-8acfc67cef9f"/>
    <ds:schemaRef ds:uri="http://schemas.microsoft.com/sharepoint/v3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00DB46A-FB0A-4F25-BA81-A6747F416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2B59B9-E740-4279-A43A-D509F686CB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Blaues Protokoll für Sitzungen in Bildungseinrichtungen</Template>
  <TotalTime>0</TotalTime>
  <Pages>1</Pages>
  <Words>190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Tuttas</dc:creator>
  <cp:keywords/>
  <dc:description/>
  <cp:lastModifiedBy>Jenkner, Patrick, FIDP23N</cp:lastModifiedBy>
  <cp:revision>2</cp:revision>
  <dcterms:created xsi:type="dcterms:W3CDTF">2025-01-24T07:01:00Z</dcterms:created>
  <dcterms:modified xsi:type="dcterms:W3CDTF">2025-01-24T07:01:00Z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