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4FCE" w:rsidP="7E5436A7" w:rsidRDefault="006A4FCE" w14:paraId="3FF2B890" w14:textId="77777777" w14:noSpellErr="1">
      <w:pPr>
        <w:pStyle w:val="Title"/>
        <w:rPr>
          <w:rFonts w:ascii="Franklin Gothic Medium" w:hAnsi="Franklin Gothic Medium" w:eastAsia="Franklin Gothic Medium" w:cs="Franklin Gothic Medium" w:asciiTheme="majorAscii" w:hAnsiTheme="majorAscii" w:eastAsiaTheme="majorAscii" w:cstheme="majorAscii"/>
        </w:rPr>
      </w:pPr>
      <w:r w:rsidRPr="7E5436A7" w:rsidR="006A4FCE">
        <w:rPr>
          <w:rFonts w:ascii="Franklin Gothic Medium" w:hAnsi="Franklin Gothic Medium" w:eastAsia="Franklin Gothic Medium" w:cs="Franklin Gothic Medium" w:asciiTheme="majorAscii" w:hAnsiTheme="majorAscii" w:eastAsiaTheme="majorAscii" w:cstheme="majorAscii"/>
        </w:rPr>
        <w:t xml:space="preserve">Protokoll </w:t>
      </w:r>
    </w:p>
    <w:p w:rsidRPr="0059007C" w:rsidR="00B2198A" w:rsidP="7E5436A7" w:rsidRDefault="006A4FCE" w14:paraId="514058FC" w14:textId="797FE9A5" w14:noSpellErr="1">
      <w:pPr>
        <w:pStyle w:val="Title"/>
        <w:rPr>
          <w:rFonts w:ascii="Franklin Gothic Medium" w:hAnsi="Franklin Gothic Medium" w:eastAsia="Franklin Gothic Medium" w:cs="Franklin Gothic Medium" w:asciiTheme="majorAscii" w:hAnsiTheme="majorAscii" w:eastAsiaTheme="majorAscii" w:cstheme="majorAscii"/>
          <w:sz w:val="36"/>
          <w:szCs w:val="36"/>
        </w:rPr>
      </w:pPr>
      <w:r w:rsidRPr="7E5436A7" w:rsidR="006A4FCE">
        <w:rPr>
          <w:rFonts w:ascii="Franklin Gothic Medium" w:hAnsi="Franklin Gothic Medium" w:eastAsia="Franklin Gothic Medium" w:cs="Franklin Gothic Medium" w:asciiTheme="majorAscii" w:hAnsiTheme="majorAscii" w:eastAsiaTheme="majorAscii" w:cstheme="majorAscii"/>
          <w:sz w:val="36"/>
          <w:szCs w:val="36"/>
          <w:lang w:bidi="de-DE"/>
        </w:rPr>
        <w:t>Lernstandsgespräch</w:t>
      </w:r>
      <w:r w:rsidRPr="7E5436A7" w:rsidR="006A4FCE">
        <w:rPr>
          <w:rFonts w:ascii="Franklin Gothic Medium" w:hAnsi="Franklin Gothic Medium" w:eastAsia="Franklin Gothic Medium" w:cs="Franklin Gothic Medium" w:asciiTheme="majorAscii" w:hAnsiTheme="majorAscii" w:eastAsiaTheme="majorAscii" w:cstheme="majorAscii"/>
          <w:sz w:val="36"/>
          <w:szCs w:val="36"/>
          <w:lang w:bidi="de-DE"/>
        </w:rPr>
        <w:t xml:space="preserve"> LF9</w:t>
      </w:r>
    </w:p>
    <w:p w:rsidRPr="000B6178" w:rsidR="00B2198A" w:rsidP="7E5436A7" w:rsidRDefault="00B2198A" w14:paraId="2CA2AF50" w14:textId="50C82796">
      <w:pPr>
        <w:spacing/>
        <w:contextualSpacing/>
        <w:rPr>
          <w:rFonts w:ascii="Franklin Gothic Medium" w:hAnsi="Franklin Gothic Medium" w:eastAsia="Franklin Gothic Medium" w:cs="Franklin Gothic Medium" w:asciiTheme="majorAscii" w:hAnsiTheme="majorAscii" w:eastAsiaTheme="majorAscii" w:cstheme="majorAscii"/>
          <w:color w:val="auto"/>
          <w:sz w:val="30"/>
          <w:szCs w:val="30"/>
        </w:rPr>
      </w:pPr>
      <w:r w:rsidRPr="57BB3D49" w:rsidR="57BB3D49">
        <w:rPr>
          <w:rFonts w:ascii="Franklin Gothic Medium" w:hAnsi="Franklin Gothic Medium" w:eastAsia="Franklin Gothic Medium" w:cs="Franklin Gothic Medium" w:asciiTheme="majorAscii" w:hAnsiTheme="majorAscii" w:eastAsiaTheme="majorAscii" w:cstheme="majorAscii"/>
          <w:b w:val="1"/>
          <w:bCs w:val="1"/>
          <w:color w:val="auto"/>
          <w:sz w:val="30"/>
          <w:szCs w:val="30"/>
          <w:lang w:bidi="de-DE"/>
        </w:rPr>
        <w:t>Datum</w:t>
      </w:r>
      <w:r w:rsidRPr="57BB3D49" w:rsidR="57BB3D49">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 13.03.2025</w:t>
      </w:r>
    </w:p>
    <w:p w:rsidR="00B2198A" w:rsidP="7E5436A7" w:rsidRDefault="006A4FCE" w14:paraId="58CE0CC6" w14:textId="0E85DA49">
      <w:pPr>
        <w:spacing w:before="360"/>
        <w:contextualSpacing/>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pPr>
      <w:r w:rsidRPr="7E5436A7" w:rsidR="006A4FCE">
        <w:rPr>
          <w:rFonts w:ascii="Franklin Gothic Medium" w:hAnsi="Franklin Gothic Medium" w:eastAsia="Franklin Gothic Medium" w:cs="Franklin Gothic Medium" w:asciiTheme="majorAscii" w:hAnsiTheme="majorAscii" w:eastAsiaTheme="majorAscii" w:cstheme="majorAscii"/>
          <w:b w:val="1"/>
          <w:bCs w:val="1"/>
          <w:color w:val="auto"/>
          <w:sz w:val="30"/>
          <w:szCs w:val="30"/>
          <w:lang w:bidi="de-DE"/>
        </w:rPr>
        <w:t>Gruppenmitglieder</w:t>
      </w:r>
      <w:r w:rsidRPr="7E5436A7" w:rsidR="00B2198A">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 xml:space="preserve">: </w:t>
      </w:r>
      <w:r w:rsidRPr="7E5436A7" w:rsidR="00A80D6C">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 xml:space="preserve">Lennart Dreier, Patrick </w:t>
      </w:r>
      <w:r w:rsidRPr="7E5436A7" w:rsidR="00A80D6C">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Jenkner</w:t>
      </w:r>
      <w:r w:rsidRPr="7E5436A7" w:rsidR="00A80D6C">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 Jörn Hiller, Jascha Mundt</w:t>
      </w:r>
    </w:p>
    <w:p w:rsidR="006A4FCE" w:rsidP="7E5436A7" w:rsidRDefault="006A4FCE" w14:paraId="522FF656" w14:textId="18EDCBC2" w14:noSpellErr="1">
      <w:pPr>
        <w:spacing w:before="360"/>
        <w:contextualSpacing/>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pPr>
      <w:r w:rsidRPr="7E5436A7" w:rsidR="006A4FCE">
        <w:rPr>
          <w:rFonts w:ascii="Franklin Gothic Medium" w:hAnsi="Franklin Gothic Medium" w:eastAsia="Franklin Gothic Medium" w:cs="Franklin Gothic Medium" w:asciiTheme="majorAscii" w:hAnsiTheme="majorAscii" w:eastAsiaTheme="majorAscii" w:cstheme="majorAscii"/>
          <w:b w:val="1"/>
          <w:bCs w:val="1"/>
          <w:color w:val="auto"/>
          <w:sz w:val="30"/>
          <w:szCs w:val="30"/>
          <w:lang w:bidi="de-DE"/>
        </w:rPr>
        <w:t>Gruppenmitglieder anwesend</w:t>
      </w:r>
      <w:r w:rsidRPr="7E5436A7" w:rsidR="006A4FCE">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 xml:space="preserve">: </w:t>
      </w:r>
      <w:r w:rsidRPr="7E5436A7" w:rsidR="00A80D6C">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alle</w:t>
      </w:r>
    </w:p>
    <w:p w:rsidRPr="000B6178" w:rsidR="0059007C" w:rsidP="7E5436A7" w:rsidRDefault="0059007C" w14:paraId="16EF6C6B" w14:textId="01290055" w14:noSpellErr="1">
      <w:pPr>
        <w:spacing w:before="360"/>
        <w:contextualSpacing/>
        <w:rPr>
          <w:rFonts w:ascii="Franklin Gothic Medium" w:hAnsi="Franklin Gothic Medium" w:eastAsia="Franklin Gothic Medium" w:cs="Franklin Gothic Medium" w:asciiTheme="majorAscii" w:hAnsiTheme="majorAscii" w:eastAsiaTheme="majorAscii" w:cstheme="majorAscii"/>
          <w:color w:val="auto"/>
          <w:sz w:val="30"/>
          <w:szCs w:val="30"/>
        </w:rPr>
      </w:pPr>
      <w:r w:rsidRPr="7E5436A7" w:rsidR="0059007C">
        <w:rPr>
          <w:rFonts w:ascii="Franklin Gothic Medium" w:hAnsi="Franklin Gothic Medium" w:eastAsia="Franklin Gothic Medium" w:cs="Franklin Gothic Medium" w:asciiTheme="majorAscii" w:hAnsiTheme="majorAscii" w:eastAsiaTheme="majorAscii" w:cstheme="majorAscii"/>
          <w:b w:val="1"/>
          <w:bCs w:val="1"/>
          <w:color w:val="auto"/>
          <w:sz w:val="30"/>
          <w:szCs w:val="30"/>
          <w:lang w:bidi="de-DE"/>
        </w:rPr>
        <w:t>Protokollführer</w:t>
      </w:r>
      <w:r w:rsidRPr="7E5436A7" w:rsidR="0059007C">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 xml:space="preserve">: </w:t>
      </w:r>
      <w:r w:rsidRPr="7E5436A7" w:rsidR="00A80D6C">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Lennart Dreier</w:t>
      </w:r>
    </w:p>
    <w:p w:rsidRPr="000B6178" w:rsidR="0059007C" w:rsidP="7E5436A7" w:rsidRDefault="0059007C" w14:paraId="041E3BF9" w14:textId="77777777" w14:noSpellErr="1">
      <w:pPr>
        <w:spacing w:before="360"/>
        <w:contextualSpacing/>
        <w:rPr>
          <w:rFonts w:ascii="Franklin Gothic Medium" w:hAnsi="Franklin Gothic Medium" w:eastAsia="Franklin Gothic Medium" w:cs="Franklin Gothic Medium" w:asciiTheme="majorAscii" w:hAnsiTheme="majorAscii" w:eastAsiaTheme="majorAscii" w:cstheme="majorAscii"/>
          <w:color w:val="auto"/>
          <w:sz w:val="30"/>
          <w:szCs w:val="30"/>
        </w:rPr>
      </w:pPr>
    </w:p>
    <w:p w:rsidRPr="000B6178" w:rsidR="006A4FCE" w:rsidP="7E5436A7" w:rsidRDefault="006A4FCE" w14:paraId="42F87F14" w14:textId="77777777" w14:noSpellErr="1">
      <w:pPr>
        <w:spacing w:before="360"/>
        <w:contextualSpacing/>
        <w:rPr>
          <w:rFonts w:ascii="Franklin Gothic Medium" w:hAnsi="Franklin Gothic Medium" w:eastAsia="Franklin Gothic Medium" w:cs="Franklin Gothic Medium" w:asciiTheme="majorAscii" w:hAnsiTheme="majorAscii" w:eastAsiaTheme="majorAscii" w:cstheme="majorAscii"/>
          <w:color w:val="auto"/>
          <w:sz w:val="30"/>
          <w:szCs w:val="30"/>
        </w:rPr>
      </w:pPr>
    </w:p>
    <w:p w:rsidR="00400A51" w:rsidP="7E5436A7" w:rsidRDefault="0059007C" w14:paraId="73CCE4C3" w14:textId="41EF950D" w14:noSpellErr="1">
      <w:pPr>
        <w:pStyle w:val="Heading1"/>
        <w:rPr>
          <w:rFonts w:ascii="Franklin Gothic Medium" w:hAnsi="Franklin Gothic Medium" w:eastAsia="Franklin Gothic Medium" w:cs="Franklin Gothic Medium" w:asciiTheme="majorAscii" w:hAnsiTheme="majorAscii" w:eastAsiaTheme="majorAscii" w:cstheme="majorAscii"/>
        </w:rPr>
      </w:pPr>
      <w:r w:rsidRPr="7E5436A7" w:rsidR="0059007C">
        <w:rPr>
          <w:rFonts w:ascii="Franklin Gothic Medium" w:hAnsi="Franklin Gothic Medium" w:eastAsia="Franklin Gothic Medium" w:cs="Franklin Gothic Medium" w:asciiTheme="majorAscii" w:hAnsiTheme="majorAscii" w:eastAsiaTheme="majorAscii" w:cstheme="majorAscii"/>
        </w:rPr>
        <w:t>Was wurde seit dem letzten Gespräch geschafft?</w:t>
      </w:r>
    </w:p>
    <w:p w:rsidR="0059007C" w:rsidP="7E5436A7" w:rsidRDefault="00A80D6C" w14:paraId="1F35FDC0" w14:textId="46EC09C2">
      <w:pPr>
        <w:rPr>
          <w:rFonts w:ascii="Franklin Gothic Medium" w:hAnsi="Franklin Gothic Medium" w:eastAsia="Franklin Gothic Medium" w:cs="Franklin Gothic Medium" w:asciiTheme="majorAscii" w:hAnsiTheme="majorAscii" w:eastAsiaTheme="majorAscii" w:cstheme="majorAscii"/>
        </w:rPr>
      </w:pPr>
      <w:r w:rsidRPr="7E5436A7" w:rsidR="00A80D6C">
        <w:rPr>
          <w:rFonts w:ascii="Franklin Gothic Medium" w:hAnsi="Franklin Gothic Medium" w:eastAsia="Franklin Gothic Medium" w:cs="Franklin Gothic Medium" w:asciiTheme="majorAscii" w:hAnsiTheme="majorAscii" w:eastAsiaTheme="majorAscii" w:cstheme="majorAscii"/>
          <w:b w:val="1"/>
          <w:bCs w:val="1"/>
        </w:rPr>
        <w:t>Aufgabe 1:</w:t>
      </w:r>
      <w:r w:rsidRPr="7E5436A7" w:rsidR="00A80D6C">
        <w:rPr>
          <w:rFonts w:ascii="Franklin Gothic Medium" w:hAnsi="Franklin Gothic Medium" w:eastAsia="Franklin Gothic Medium" w:cs="Franklin Gothic Medium" w:asciiTheme="majorAscii" w:hAnsiTheme="majorAscii" w:eastAsiaTheme="majorAscii" w:cstheme="majorAscii"/>
        </w:rPr>
        <w:t xml:space="preserve"> </w:t>
      </w:r>
      <w:r w:rsidRPr="7E5436A7" w:rsidR="006D684C">
        <w:rPr>
          <w:rFonts w:ascii="Franklin Gothic Medium" w:hAnsi="Franklin Gothic Medium" w:eastAsia="Franklin Gothic Medium" w:cs="Franklin Gothic Medium" w:asciiTheme="majorAscii" w:hAnsiTheme="majorAscii" w:eastAsiaTheme="majorAscii" w:cstheme="majorAscii"/>
        </w:rPr>
        <w:t xml:space="preserve">Wir haben die Aufgabe in Arbeitsteilung über </w:t>
      </w:r>
      <w:r w:rsidRPr="7E5436A7" w:rsidR="006D684C">
        <w:rPr>
          <w:rFonts w:ascii="Franklin Gothic Medium" w:hAnsi="Franklin Gothic Medium" w:eastAsia="Franklin Gothic Medium" w:cs="Franklin Gothic Medium" w:asciiTheme="majorAscii" w:hAnsiTheme="majorAscii" w:eastAsiaTheme="majorAscii" w:cstheme="majorAscii"/>
        </w:rPr>
        <w:t>GitLab</w:t>
      </w:r>
      <w:r w:rsidRPr="7E5436A7" w:rsidR="006D684C">
        <w:rPr>
          <w:rFonts w:ascii="Franklin Gothic Medium" w:hAnsi="Franklin Gothic Medium" w:eastAsia="Franklin Gothic Medium" w:cs="Franklin Gothic Medium" w:asciiTheme="majorAscii" w:hAnsiTheme="majorAscii" w:eastAsiaTheme="majorAscii" w:cstheme="majorAscii"/>
        </w:rPr>
        <w:t xml:space="preserve"> bearbeitet: Nach einer kurzen gemeinsamen</w:t>
      </w:r>
      <w:r w:rsidRPr="7E5436A7" w:rsidR="0051659F">
        <w:rPr>
          <w:rFonts w:ascii="Franklin Gothic Medium" w:hAnsi="Franklin Gothic Medium" w:eastAsia="Franklin Gothic Medium" w:cs="Franklin Gothic Medium" w:asciiTheme="majorAscii" w:hAnsiTheme="majorAscii" w:eastAsiaTheme="majorAscii" w:cstheme="majorAscii"/>
        </w:rPr>
        <w:t xml:space="preserve"> Besprechung haben </w:t>
      </w:r>
      <w:r w:rsidRPr="7E5436A7" w:rsidR="006D684C">
        <w:rPr>
          <w:rFonts w:ascii="Franklin Gothic Medium" w:hAnsi="Franklin Gothic Medium" w:eastAsia="Franklin Gothic Medium" w:cs="Franklin Gothic Medium" w:asciiTheme="majorAscii" w:hAnsiTheme="majorAscii" w:eastAsiaTheme="majorAscii" w:cstheme="majorAscii"/>
        </w:rPr>
        <w:t xml:space="preserve">Lennart, Jascha und Jörn </w:t>
      </w:r>
      <w:r w:rsidRPr="7E5436A7" w:rsidR="0051659F">
        <w:rPr>
          <w:rFonts w:ascii="Franklin Gothic Medium" w:hAnsi="Franklin Gothic Medium" w:eastAsia="Franklin Gothic Medium" w:cs="Franklin Gothic Medium" w:asciiTheme="majorAscii" w:hAnsiTheme="majorAscii" w:eastAsiaTheme="majorAscii" w:cstheme="majorAscii"/>
        </w:rPr>
        <w:t xml:space="preserve">jeweils für eine der Klassen die Statements implementiert; und Patrick hat </w:t>
      </w:r>
      <w:r w:rsidRPr="7E5436A7" w:rsidR="0097369E">
        <w:rPr>
          <w:rFonts w:ascii="Franklin Gothic Medium" w:hAnsi="Franklin Gothic Medium" w:eastAsia="Franklin Gothic Medium" w:cs="Franklin Gothic Medium" w:asciiTheme="majorAscii" w:hAnsiTheme="majorAscii" w:eastAsiaTheme="majorAscii" w:cstheme="majorAscii"/>
        </w:rPr>
        <w:t xml:space="preserve">sie überprüft, reviewt &amp; </w:t>
      </w:r>
      <w:r w:rsidRPr="7E5436A7" w:rsidR="0097369E">
        <w:rPr>
          <w:rFonts w:ascii="Franklin Gothic Medium" w:hAnsi="Franklin Gothic Medium" w:eastAsia="Franklin Gothic Medium" w:cs="Franklin Gothic Medium" w:asciiTheme="majorAscii" w:hAnsiTheme="majorAscii" w:eastAsiaTheme="majorAscii" w:cstheme="majorAscii"/>
        </w:rPr>
        <w:t>gemerged</w:t>
      </w:r>
      <w:r w:rsidRPr="7E5436A7" w:rsidR="0097369E">
        <w:rPr>
          <w:rFonts w:ascii="Franklin Gothic Medium" w:hAnsi="Franklin Gothic Medium" w:eastAsia="Franklin Gothic Medium" w:cs="Franklin Gothic Medium" w:asciiTheme="majorAscii" w:hAnsiTheme="majorAscii" w:eastAsiaTheme="majorAscii" w:cstheme="majorAscii"/>
        </w:rPr>
        <w:t>.</w:t>
      </w:r>
    </w:p>
    <w:p w:rsidR="0097369E" w:rsidP="7E5436A7" w:rsidRDefault="0097369E" w14:paraId="59CCD3AF" w14:textId="78DBC653">
      <w:pPr>
        <w:rPr>
          <w:rFonts w:ascii="Franklin Gothic Medium" w:hAnsi="Franklin Gothic Medium" w:eastAsia="Franklin Gothic Medium" w:cs="Franklin Gothic Medium" w:asciiTheme="majorAscii" w:hAnsiTheme="majorAscii" w:eastAsiaTheme="majorAscii" w:cstheme="majorAscii"/>
        </w:rPr>
      </w:pPr>
      <w:r w:rsidRPr="7E5436A7" w:rsidR="0097369E">
        <w:rPr>
          <w:rFonts w:ascii="Franklin Gothic Medium" w:hAnsi="Franklin Gothic Medium" w:eastAsia="Franklin Gothic Medium" w:cs="Franklin Gothic Medium" w:asciiTheme="majorAscii" w:hAnsiTheme="majorAscii" w:eastAsiaTheme="majorAscii" w:cstheme="majorAscii"/>
          <w:b w:val="1"/>
          <w:bCs w:val="1"/>
        </w:rPr>
        <w:t>Aufgabe 2:</w:t>
      </w:r>
      <w:r w:rsidRPr="7E5436A7" w:rsidR="0097369E">
        <w:rPr>
          <w:rFonts w:ascii="Franklin Gothic Medium" w:hAnsi="Franklin Gothic Medium" w:eastAsia="Franklin Gothic Medium" w:cs="Franklin Gothic Medium" w:asciiTheme="majorAscii" w:hAnsiTheme="majorAscii" w:eastAsiaTheme="majorAscii" w:cstheme="majorAscii"/>
        </w:rPr>
        <w:t xml:space="preserve"> Die </w:t>
      </w:r>
      <w:r w:rsidRPr="7E5436A7" w:rsidR="0097369E">
        <w:rPr>
          <w:rFonts w:ascii="Franklin Gothic Medium" w:hAnsi="Franklin Gothic Medium" w:eastAsia="Franklin Gothic Medium" w:cs="Franklin Gothic Medium" w:asciiTheme="majorAscii" w:hAnsiTheme="majorAscii" w:eastAsiaTheme="majorAscii" w:cstheme="majorAscii"/>
        </w:rPr>
        <w:t>setEntity</w:t>
      </w:r>
      <w:r w:rsidRPr="7E5436A7" w:rsidR="0097369E">
        <w:rPr>
          <w:rFonts w:ascii="Franklin Gothic Medium" w:hAnsi="Franklin Gothic Medium" w:eastAsia="Franklin Gothic Medium" w:cs="Franklin Gothic Medium" w:asciiTheme="majorAscii" w:hAnsiTheme="majorAscii" w:eastAsiaTheme="majorAscii" w:cstheme="majorAscii"/>
        </w:rPr>
        <w:t xml:space="preserve"> Methoden wurden für die Klassen </w:t>
      </w:r>
      <w:r w:rsidRPr="7E5436A7" w:rsidR="0097369E">
        <w:rPr>
          <w:rFonts w:ascii="Franklin Gothic Medium" w:hAnsi="Franklin Gothic Medium" w:eastAsia="Franklin Gothic Medium" w:cs="Franklin Gothic Medium" w:asciiTheme="majorAscii" w:hAnsiTheme="majorAscii" w:eastAsiaTheme="majorAscii" w:cstheme="majorAscii"/>
        </w:rPr>
        <w:t>Priority</w:t>
      </w:r>
      <w:r w:rsidRPr="7E5436A7" w:rsidR="0097369E">
        <w:rPr>
          <w:rFonts w:ascii="Franklin Gothic Medium" w:hAnsi="Franklin Gothic Medium" w:eastAsia="Franklin Gothic Medium" w:cs="Franklin Gothic Medium" w:asciiTheme="majorAscii" w:hAnsiTheme="majorAscii" w:eastAsiaTheme="majorAscii" w:cstheme="majorAscii"/>
        </w:rPr>
        <w:t xml:space="preserve"> und Project</w:t>
      </w:r>
      <w:r w:rsidRPr="7E5436A7" w:rsidR="00887DE0">
        <w:rPr>
          <w:rFonts w:ascii="Franklin Gothic Medium" w:hAnsi="Franklin Gothic Medium" w:eastAsia="Franklin Gothic Medium" w:cs="Franklin Gothic Medium" w:asciiTheme="majorAscii" w:hAnsiTheme="majorAscii" w:eastAsiaTheme="majorAscii" w:cstheme="majorAscii"/>
        </w:rPr>
        <w:t xml:space="preserve"> schnell</w:t>
      </w:r>
      <w:r w:rsidRPr="7E5436A7" w:rsidR="0097369E">
        <w:rPr>
          <w:rFonts w:ascii="Franklin Gothic Medium" w:hAnsi="Franklin Gothic Medium" w:eastAsia="Franklin Gothic Medium" w:cs="Franklin Gothic Medium" w:asciiTheme="majorAscii" w:hAnsiTheme="majorAscii" w:eastAsiaTheme="majorAscii" w:cstheme="majorAscii"/>
        </w:rPr>
        <w:t xml:space="preserve"> implementiert. </w:t>
      </w:r>
      <w:r w:rsidRPr="7E5436A7" w:rsidR="00887DE0">
        <w:rPr>
          <w:rFonts w:ascii="Franklin Gothic Medium" w:hAnsi="Franklin Gothic Medium" w:eastAsia="Franklin Gothic Medium" w:cs="Franklin Gothic Medium" w:asciiTheme="majorAscii" w:hAnsiTheme="majorAscii" w:eastAsiaTheme="majorAscii" w:cstheme="majorAscii"/>
        </w:rPr>
        <w:t>Für die</w:t>
      </w:r>
      <w:r w:rsidRPr="7E5436A7" w:rsidR="0097369E">
        <w:rPr>
          <w:rFonts w:ascii="Franklin Gothic Medium" w:hAnsi="Franklin Gothic Medium" w:eastAsia="Franklin Gothic Medium" w:cs="Franklin Gothic Medium" w:asciiTheme="majorAscii" w:hAnsiTheme="majorAscii" w:eastAsiaTheme="majorAscii" w:cstheme="majorAscii"/>
        </w:rPr>
        <w:t xml:space="preserve"> Task</w:t>
      </w:r>
      <w:r w:rsidRPr="7E5436A7" w:rsidR="00887DE0">
        <w:rPr>
          <w:rFonts w:ascii="Franklin Gothic Medium" w:hAnsi="Franklin Gothic Medium" w:eastAsia="Franklin Gothic Medium" w:cs="Franklin Gothic Medium" w:asciiTheme="majorAscii" w:hAnsiTheme="majorAscii" w:eastAsiaTheme="majorAscii" w:cstheme="majorAscii"/>
        </w:rPr>
        <w:t>-</w:t>
      </w:r>
      <w:r w:rsidRPr="7E5436A7" w:rsidR="0097369E">
        <w:rPr>
          <w:rFonts w:ascii="Franklin Gothic Medium" w:hAnsi="Franklin Gothic Medium" w:eastAsia="Franklin Gothic Medium" w:cs="Franklin Gothic Medium" w:asciiTheme="majorAscii" w:hAnsiTheme="majorAscii" w:eastAsiaTheme="majorAscii" w:cstheme="majorAscii"/>
        </w:rPr>
        <w:t>Klasse</w:t>
      </w:r>
      <w:r w:rsidRPr="7E5436A7" w:rsidR="00887DE0">
        <w:rPr>
          <w:rFonts w:ascii="Franklin Gothic Medium" w:hAnsi="Franklin Gothic Medium" w:eastAsia="Franklin Gothic Medium" w:cs="Franklin Gothic Medium" w:asciiTheme="majorAscii" w:hAnsiTheme="majorAscii" w:eastAsiaTheme="majorAscii" w:cstheme="majorAscii"/>
        </w:rPr>
        <w:t xml:space="preserve"> haben wir länger gebraucht, da </w:t>
      </w:r>
      <w:r w:rsidRPr="7E5436A7" w:rsidR="005E6879">
        <w:rPr>
          <w:rFonts w:ascii="Franklin Gothic Medium" w:hAnsi="Franklin Gothic Medium" w:eastAsia="Franklin Gothic Medium" w:cs="Franklin Gothic Medium" w:asciiTheme="majorAscii" w:hAnsiTheme="majorAscii" w:eastAsiaTheme="majorAscii" w:cstheme="majorAscii"/>
        </w:rPr>
        <w:t xml:space="preserve">die Erzeugung und Verknüpfung von Project und </w:t>
      </w:r>
      <w:r w:rsidRPr="7E5436A7" w:rsidR="005E6879">
        <w:rPr>
          <w:rFonts w:ascii="Franklin Gothic Medium" w:hAnsi="Franklin Gothic Medium" w:eastAsia="Franklin Gothic Medium" w:cs="Franklin Gothic Medium" w:asciiTheme="majorAscii" w:hAnsiTheme="majorAscii" w:eastAsiaTheme="majorAscii" w:cstheme="majorAscii"/>
        </w:rPr>
        <w:t>Priority</w:t>
      </w:r>
      <w:r w:rsidRPr="7E5436A7" w:rsidR="005E6879">
        <w:rPr>
          <w:rFonts w:ascii="Franklin Gothic Medium" w:hAnsi="Franklin Gothic Medium" w:eastAsia="Franklin Gothic Medium" w:cs="Franklin Gothic Medium" w:asciiTheme="majorAscii" w:hAnsiTheme="majorAscii" w:eastAsiaTheme="majorAscii" w:cstheme="majorAscii"/>
        </w:rPr>
        <w:t xml:space="preserve"> umständlich war.</w:t>
      </w:r>
    </w:p>
    <w:p w:rsidRPr="00360405" w:rsidR="000C1E81" w:rsidP="7E5436A7" w:rsidRDefault="000C1E81" w14:paraId="7A9704DC" w14:textId="1B103605">
      <w:pPr>
        <w:rPr>
          <w:rFonts w:ascii="Franklin Gothic Medium" w:hAnsi="Franklin Gothic Medium" w:eastAsia="Franklin Gothic Medium" w:cs="Franklin Gothic Medium" w:asciiTheme="majorAscii" w:hAnsiTheme="majorAscii" w:eastAsiaTheme="majorAscii" w:cstheme="majorAscii"/>
        </w:rPr>
      </w:pPr>
      <w:r w:rsidRPr="7E5436A7" w:rsidR="000C1E81">
        <w:rPr>
          <w:rFonts w:ascii="Franklin Gothic Medium" w:hAnsi="Franklin Gothic Medium" w:eastAsia="Franklin Gothic Medium" w:cs="Franklin Gothic Medium" w:asciiTheme="majorAscii" w:hAnsiTheme="majorAscii" w:eastAsiaTheme="majorAscii" w:cstheme="majorAscii"/>
          <w:b w:val="1"/>
          <w:bCs w:val="1"/>
        </w:rPr>
        <w:t>Aufgabe 3</w:t>
      </w:r>
      <w:r w:rsidRPr="7E5436A7" w:rsidR="000C1E81">
        <w:rPr>
          <w:rFonts w:ascii="Franklin Gothic Medium" w:hAnsi="Franklin Gothic Medium" w:eastAsia="Franklin Gothic Medium" w:cs="Franklin Gothic Medium" w:asciiTheme="majorAscii" w:hAnsiTheme="majorAscii" w:eastAsiaTheme="majorAscii" w:cstheme="majorAscii"/>
          <w:b w:val="1"/>
          <w:bCs w:val="1"/>
        </w:rPr>
        <w:t xml:space="preserve">: </w:t>
      </w:r>
      <w:r w:rsidRPr="7E5436A7" w:rsidR="00360405">
        <w:rPr>
          <w:rFonts w:ascii="Franklin Gothic Medium" w:hAnsi="Franklin Gothic Medium" w:eastAsia="Franklin Gothic Medium" w:cs="Franklin Gothic Medium" w:asciiTheme="majorAscii" w:hAnsiTheme="majorAscii" w:eastAsiaTheme="majorAscii" w:cstheme="majorAscii"/>
        </w:rPr>
        <w:t>Die Umwandlung zwisc</w:t>
      </w:r>
      <w:r w:rsidRPr="7E5436A7" w:rsidR="004360EE">
        <w:rPr>
          <w:rFonts w:ascii="Franklin Gothic Medium" w:hAnsi="Franklin Gothic Medium" w:eastAsia="Franklin Gothic Medium" w:cs="Franklin Gothic Medium" w:asciiTheme="majorAscii" w:hAnsiTheme="majorAscii" w:eastAsiaTheme="majorAscii" w:cstheme="majorAscii"/>
        </w:rPr>
        <w:t xml:space="preserve">hen JSON und Objekten wurde umgesetzt. Das </w:t>
      </w:r>
      <w:r w:rsidRPr="7E5436A7" w:rsidR="004360EE">
        <w:rPr>
          <w:rFonts w:ascii="Franklin Gothic Medium" w:hAnsi="Franklin Gothic Medium" w:eastAsia="Franklin Gothic Medium" w:cs="Franklin Gothic Medium" w:asciiTheme="majorAscii" w:hAnsiTheme="majorAscii" w:eastAsiaTheme="majorAscii" w:cstheme="majorAscii"/>
        </w:rPr>
        <w:t>JSONObject</w:t>
      </w:r>
      <w:r w:rsidRPr="7E5436A7" w:rsidR="004360EE">
        <w:rPr>
          <w:rFonts w:ascii="Franklin Gothic Medium" w:hAnsi="Franklin Gothic Medium" w:eastAsia="Franklin Gothic Medium" w:cs="Franklin Gothic Medium" w:asciiTheme="majorAscii" w:hAnsiTheme="majorAscii" w:eastAsiaTheme="majorAscii" w:cstheme="majorAscii"/>
        </w:rPr>
        <w:t xml:space="preserve"> von Java war für uns neu, aber nach kurzer Einarbeitung </w:t>
      </w:r>
      <w:r w:rsidRPr="7E5436A7" w:rsidR="005D6FCC">
        <w:rPr>
          <w:rFonts w:ascii="Franklin Gothic Medium" w:hAnsi="Franklin Gothic Medium" w:eastAsia="Franklin Gothic Medium" w:cs="Franklin Gothic Medium" w:asciiTheme="majorAscii" w:hAnsiTheme="majorAscii" w:eastAsiaTheme="majorAscii" w:cstheme="majorAscii"/>
        </w:rPr>
        <w:t>konnten wir damit ohne Probleme arbeiten.</w:t>
      </w:r>
    </w:p>
    <w:p w:rsidR="0059007C" w:rsidP="7E5436A7" w:rsidRDefault="0059007C" w14:paraId="69E70B48" w14:textId="411BC6F3" w14:noSpellErr="1">
      <w:pPr>
        <w:pStyle w:val="Heading1"/>
        <w:rPr>
          <w:rFonts w:ascii="Franklin Gothic Medium" w:hAnsi="Franklin Gothic Medium" w:eastAsia="Franklin Gothic Medium" w:cs="Franklin Gothic Medium" w:asciiTheme="majorAscii" w:hAnsiTheme="majorAscii" w:eastAsiaTheme="majorAscii" w:cstheme="majorAscii"/>
        </w:rPr>
      </w:pPr>
      <w:r w:rsidRPr="7E5436A7" w:rsidR="0059007C">
        <w:rPr>
          <w:rFonts w:ascii="Franklin Gothic Medium" w:hAnsi="Franklin Gothic Medium" w:eastAsia="Franklin Gothic Medium" w:cs="Franklin Gothic Medium" w:asciiTheme="majorAscii" w:hAnsiTheme="majorAscii" w:eastAsiaTheme="majorAscii" w:cstheme="majorAscii"/>
        </w:rPr>
        <w:t>An was arbeiten Sie gerade?</w:t>
      </w:r>
    </w:p>
    <w:p w:rsidR="0059007C" w:rsidP="7E5436A7" w:rsidRDefault="00F05653" w14:paraId="61AC2C92" w14:textId="6DAEAA10">
      <w:pPr>
        <w:pStyle w:val="Normal"/>
        <w:ind w:left="0"/>
        <w:rPr>
          <w:rFonts w:ascii="Franklin Gothic Medium" w:hAnsi="Franklin Gothic Medium" w:eastAsia="Franklin Gothic Medium" w:cs="Franklin Gothic Medium" w:asciiTheme="majorAscii" w:hAnsiTheme="majorAscii" w:eastAsiaTheme="majorAscii" w:cstheme="majorAscii"/>
        </w:rPr>
      </w:pPr>
      <w:r w:rsidRPr="7E5436A7" w:rsidR="00F05653">
        <w:rPr>
          <w:rFonts w:ascii="Franklin Gothic Medium" w:hAnsi="Franklin Gothic Medium" w:eastAsia="Franklin Gothic Medium" w:cs="Franklin Gothic Medium" w:asciiTheme="majorAscii" w:hAnsiTheme="majorAscii" w:eastAsiaTheme="majorAscii" w:cstheme="majorAscii"/>
        </w:rPr>
        <w:t xml:space="preserve">Einige unserer Methoden benötigen noch besseres </w:t>
      </w:r>
      <w:r w:rsidRPr="7E5436A7" w:rsidR="00F05653">
        <w:rPr>
          <w:rFonts w:ascii="Franklin Gothic Medium" w:hAnsi="Franklin Gothic Medium" w:eastAsia="Franklin Gothic Medium" w:cs="Franklin Gothic Medium" w:asciiTheme="majorAscii" w:hAnsiTheme="majorAscii" w:eastAsiaTheme="majorAscii" w:cstheme="majorAscii"/>
        </w:rPr>
        <w:t>Exception</w:t>
      </w:r>
      <w:r w:rsidRPr="7E5436A7" w:rsidR="00F05653">
        <w:rPr>
          <w:rFonts w:ascii="Franklin Gothic Medium" w:hAnsi="Franklin Gothic Medium" w:eastAsia="Franklin Gothic Medium" w:cs="Franklin Gothic Medium" w:asciiTheme="majorAscii" w:hAnsiTheme="majorAscii" w:eastAsiaTheme="majorAscii" w:cstheme="majorAscii"/>
        </w:rPr>
        <w:t xml:space="preserve"> Handling</w:t>
      </w:r>
      <w:r w:rsidRPr="7E5436A7" w:rsidR="005F40D0">
        <w:rPr>
          <w:rFonts w:ascii="Franklin Gothic Medium" w:hAnsi="Franklin Gothic Medium" w:eastAsia="Franklin Gothic Medium" w:cs="Franklin Gothic Medium" w:asciiTheme="majorAscii" w:hAnsiTheme="majorAscii" w:eastAsiaTheme="majorAscii" w:cstheme="majorAscii"/>
        </w:rPr>
        <w:t>: Statt</w:t>
      </w:r>
      <w:r w:rsidRPr="7E5436A7" w:rsidR="00294F14">
        <w:rPr>
          <w:rFonts w:ascii="Franklin Gothic Medium" w:hAnsi="Franklin Gothic Medium" w:eastAsia="Franklin Gothic Medium" w:cs="Franklin Gothic Medium" w:asciiTheme="majorAscii" w:hAnsiTheme="majorAscii" w:eastAsiaTheme="majorAscii" w:cstheme="majorAscii"/>
        </w:rPr>
        <w:t xml:space="preserve"> einem allgemeinen Catch wollen wir </w:t>
      </w:r>
      <w:r w:rsidRPr="7E5436A7" w:rsidR="00572B6A">
        <w:rPr>
          <w:rFonts w:ascii="Franklin Gothic Medium" w:hAnsi="Franklin Gothic Medium" w:eastAsia="Franklin Gothic Medium" w:cs="Franklin Gothic Medium" w:asciiTheme="majorAscii" w:hAnsiTheme="majorAscii" w:eastAsiaTheme="majorAscii" w:cstheme="majorAscii"/>
        </w:rPr>
        <w:t xml:space="preserve">hilfreiche Fehlermeldungen für verschiedene Arten von </w:t>
      </w:r>
      <w:r w:rsidRPr="7E5436A7" w:rsidR="00572B6A">
        <w:rPr>
          <w:rFonts w:ascii="Franklin Gothic Medium" w:hAnsi="Franklin Gothic Medium" w:eastAsia="Franklin Gothic Medium" w:cs="Franklin Gothic Medium" w:asciiTheme="majorAscii" w:hAnsiTheme="majorAscii" w:eastAsiaTheme="majorAscii" w:cstheme="majorAscii"/>
        </w:rPr>
        <w:t>Exceptions</w:t>
      </w:r>
      <w:r w:rsidRPr="7E5436A7" w:rsidR="00572B6A">
        <w:rPr>
          <w:rFonts w:ascii="Franklin Gothic Medium" w:hAnsi="Franklin Gothic Medium" w:eastAsia="Franklin Gothic Medium" w:cs="Franklin Gothic Medium" w:asciiTheme="majorAscii" w:hAnsiTheme="majorAscii" w:eastAsiaTheme="majorAscii" w:cstheme="majorAscii"/>
        </w:rPr>
        <w:t xml:space="preserve"> ausgeben.</w:t>
      </w:r>
    </w:p>
    <w:p w:rsidR="7E5436A7" w:rsidP="7E5436A7" w:rsidRDefault="7E5436A7" w14:paraId="7CF8B7DF" w14:textId="6F0F2882">
      <w:pPr>
        <w:pStyle w:val="Normal"/>
        <w:ind w:left="0"/>
        <w:rPr>
          <w:rFonts w:ascii="Franklin Gothic Medium" w:hAnsi="Franklin Gothic Medium" w:eastAsia="Franklin Gothic Medium" w:cs="Franklin Gothic Medium" w:asciiTheme="majorAscii" w:hAnsiTheme="majorAscii" w:eastAsiaTheme="majorAscii" w:cstheme="majorAscii"/>
        </w:rPr>
      </w:pPr>
    </w:p>
    <w:p w:rsidR="00572B6A" w:rsidP="7E5436A7" w:rsidRDefault="00E0079F" w14:paraId="1E91C8AC" w14:textId="30AE7C43" w14:noSpellErr="1">
      <w:pPr>
        <w:pStyle w:val="Normal"/>
        <w:ind w:left="0"/>
        <w:rPr>
          <w:rFonts w:ascii="Franklin Gothic Medium" w:hAnsi="Franklin Gothic Medium" w:eastAsia="Franklin Gothic Medium" w:cs="Franklin Gothic Medium" w:asciiTheme="majorAscii" w:hAnsiTheme="majorAscii" w:eastAsiaTheme="majorAscii" w:cstheme="majorAscii"/>
        </w:rPr>
      </w:pPr>
      <w:r w:rsidRPr="7E5436A7" w:rsidR="00E0079F">
        <w:rPr>
          <w:rFonts w:ascii="Franklin Gothic Medium" w:hAnsi="Franklin Gothic Medium" w:eastAsia="Franklin Gothic Medium" w:cs="Franklin Gothic Medium" w:asciiTheme="majorAscii" w:hAnsiTheme="majorAscii" w:eastAsiaTheme="majorAscii" w:cstheme="majorAscii"/>
        </w:rPr>
        <w:t xml:space="preserve">Es </w:t>
      </w:r>
      <w:r w:rsidRPr="7E5436A7" w:rsidR="009F5792">
        <w:rPr>
          <w:rFonts w:ascii="Franklin Gothic Medium" w:hAnsi="Franklin Gothic Medium" w:eastAsia="Franklin Gothic Medium" w:cs="Franklin Gothic Medium" w:asciiTheme="majorAscii" w:hAnsiTheme="majorAscii" w:eastAsiaTheme="majorAscii" w:cstheme="majorAscii"/>
        </w:rPr>
        <w:t>sind</w:t>
      </w:r>
      <w:r w:rsidRPr="7E5436A7" w:rsidR="00E0079F">
        <w:rPr>
          <w:rFonts w:ascii="Franklin Gothic Medium" w:hAnsi="Franklin Gothic Medium" w:eastAsia="Franklin Gothic Medium" w:cs="Franklin Gothic Medium" w:asciiTheme="majorAscii" w:hAnsiTheme="majorAscii" w:eastAsiaTheme="majorAscii" w:cstheme="majorAscii"/>
        </w:rPr>
        <w:t xml:space="preserve"> noch </w:t>
      </w:r>
      <w:r w:rsidRPr="7E5436A7" w:rsidR="009F5792">
        <w:rPr>
          <w:rFonts w:ascii="Franklin Gothic Medium" w:hAnsi="Franklin Gothic Medium" w:eastAsia="Franklin Gothic Medium" w:cs="Franklin Gothic Medium" w:asciiTheme="majorAscii" w:hAnsiTheme="majorAscii" w:eastAsiaTheme="majorAscii" w:cstheme="majorAscii"/>
        </w:rPr>
        <w:t xml:space="preserve">nicht </w:t>
      </w:r>
      <w:r w:rsidRPr="7E5436A7" w:rsidR="00E0079F">
        <w:rPr>
          <w:rFonts w:ascii="Franklin Gothic Medium" w:hAnsi="Franklin Gothic Medium" w:eastAsia="Franklin Gothic Medium" w:cs="Franklin Gothic Medium" w:asciiTheme="majorAscii" w:hAnsiTheme="majorAscii" w:eastAsiaTheme="majorAscii" w:cstheme="majorAscii"/>
        </w:rPr>
        <w:t xml:space="preserve">alle Methoden für alle Klassen getestet </w:t>
      </w:r>
      <w:r w:rsidRPr="7E5436A7" w:rsidR="009F5792">
        <w:rPr>
          <w:rFonts w:ascii="Franklin Gothic Medium" w:hAnsi="Franklin Gothic Medium" w:eastAsia="Franklin Gothic Medium" w:cs="Franklin Gothic Medium" w:asciiTheme="majorAscii" w:hAnsiTheme="majorAscii" w:eastAsiaTheme="majorAscii" w:cstheme="majorAscii"/>
        </w:rPr>
        <w:t>worden</w:t>
      </w:r>
      <w:r w:rsidRPr="7E5436A7" w:rsidR="00E0079F">
        <w:rPr>
          <w:rFonts w:ascii="Franklin Gothic Medium" w:hAnsi="Franklin Gothic Medium" w:eastAsia="Franklin Gothic Medium" w:cs="Franklin Gothic Medium" w:asciiTheme="majorAscii" w:hAnsiTheme="majorAscii" w:eastAsiaTheme="majorAscii" w:cstheme="majorAscii"/>
        </w:rPr>
        <w:t>.</w:t>
      </w:r>
    </w:p>
    <w:p w:rsidR="0059007C" w:rsidP="7E5436A7" w:rsidRDefault="0059007C" w14:paraId="085C772F" w14:textId="235BC7AE" w14:noSpellErr="1">
      <w:pPr>
        <w:pStyle w:val="Heading1"/>
        <w:rPr>
          <w:rFonts w:ascii="Franklin Gothic Medium" w:hAnsi="Franklin Gothic Medium" w:eastAsia="Franklin Gothic Medium" w:cs="Franklin Gothic Medium" w:asciiTheme="majorAscii" w:hAnsiTheme="majorAscii" w:eastAsiaTheme="majorAscii" w:cstheme="majorAscii"/>
        </w:rPr>
      </w:pPr>
      <w:r w:rsidRPr="7E5436A7" w:rsidR="0059007C">
        <w:rPr>
          <w:rFonts w:ascii="Franklin Gothic Medium" w:hAnsi="Franklin Gothic Medium" w:eastAsia="Franklin Gothic Medium" w:cs="Franklin Gothic Medium" w:asciiTheme="majorAscii" w:hAnsiTheme="majorAscii" w:eastAsiaTheme="majorAscii" w:cstheme="majorAscii"/>
        </w:rPr>
        <w:t>Wo sind aktuell ihre Probleme?</w:t>
      </w:r>
    </w:p>
    <w:p w:rsidRPr="009E69E9" w:rsidR="0059007C" w:rsidP="7E5436A7" w:rsidRDefault="7E2D5054" w14:paraId="410F7085" w14:textId="33A95F60" w14:noSpellErr="1">
      <w:pPr>
        <w:rPr>
          <w:rFonts w:ascii="Franklin Gothic Medium" w:hAnsi="Franklin Gothic Medium" w:eastAsia="Franklin Gothic Medium" w:cs="Franklin Gothic Medium" w:asciiTheme="majorAscii" w:hAnsiTheme="majorAscii" w:eastAsiaTheme="majorAscii" w:cstheme="majorAscii"/>
        </w:rPr>
      </w:pPr>
      <w:r w:rsidRPr="7E5436A7" w:rsidR="7E2D5054">
        <w:rPr>
          <w:rFonts w:ascii="Franklin Gothic Medium" w:hAnsi="Franklin Gothic Medium" w:eastAsia="Franklin Gothic Medium" w:cs="Franklin Gothic Medium" w:asciiTheme="majorAscii" w:hAnsiTheme="majorAscii" w:eastAsiaTheme="majorAscii" w:cstheme="majorAscii"/>
        </w:rPr>
        <w:t>Die Implementierungen für die Task-Klassen sind deutlich umständlicher als für die anderen beiden Klassen, da die assoziierten Objekte mit beachtet werden müssen.</w:t>
      </w:r>
    </w:p>
    <w:p w:rsidR="7E5436A7" w:rsidP="7E5436A7" w:rsidRDefault="7E5436A7" w14:paraId="404B5D19" w14:textId="720BE582">
      <w:pPr>
        <w:rPr>
          <w:rFonts w:ascii="Franklin Gothic Medium" w:hAnsi="Franklin Gothic Medium" w:eastAsia="Franklin Gothic Medium" w:cs="Franklin Gothic Medium" w:asciiTheme="majorAscii" w:hAnsiTheme="majorAscii" w:eastAsiaTheme="majorAscii" w:cstheme="majorAscii"/>
        </w:rPr>
      </w:pPr>
    </w:p>
    <w:p w:rsidR="73AD2CF9" w:rsidP="7E5436A7" w:rsidRDefault="73AD2CF9" w14:paraId="20BB4055" w14:textId="3AADF8DD">
      <w:pPr>
        <w:rPr>
          <w:rFonts w:ascii="Franklin Gothic Medium" w:hAnsi="Franklin Gothic Medium" w:eastAsia="Franklin Gothic Medium" w:cs="Franklin Gothic Medium" w:asciiTheme="majorAscii" w:hAnsiTheme="majorAscii" w:eastAsiaTheme="majorAscii" w:cstheme="majorAscii"/>
        </w:rPr>
      </w:pPr>
      <w:r w:rsidRPr="7E5436A7" w:rsidR="73AD2CF9">
        <w:rPr>
          <w:rFonts w:ascii="Franklin Gothic Medium" w:hAnsi="Franklin Gothic Medium" w:eastAsia="Franklin Gothic Medium" w:cs="Franklin Gothic Medium" w:asciiTheme="majorAscii" w:hAnsiTheme="majorAscii" w:eastAsiaTheme="majorAscii" w:cstheme="majorAscii"/>
        </w:rPr>
        <w:t xml:space="preserve">Da manche aus unserer Gruppe vor diesem Berufsschulblock noch nicht mit </w:t>
      </w:r>
      <w:r w:rsidRPr="7E5436A7" w:rsidR="73AD2CF9">
        <w:rPr>
          <w:rFonts w:ascii="Franklin Gothic Medium" w:hAnsi="Franklin Gothic Medium" w:eastAsia="Franklin Gothic Medium" w:cs="Franklin Gothic Medium" w:asciiTheme="majorAscii" w:hAnsiTheme="majorAscii" w:eastAsiaTheme="majorAscii" w:cstheme="majorAscii"/>
        </w:rPr>
        <w:t>Git</w:t>
      </w:r>
      <w:r w:rsidRPr="7E5436A7" w:rsidR="73AD2CF9">
        <w:rPr>
          <w:rFonts w:ascii="Franklin Gothic Medium" w:hAnsi="Franklin Gothic Medium" w:eastAsia="Franklin Gothic Medium" w:cs="Franklin Gothic Medium" w:asciiTheme="majorAscii" w:hAnsiTheme="majorAscii" w:eastAsiaTheme="majorAscii" w:cstheme="majorAscii"/>
        </w:rPr>
        <w:t xml:space="preserve"> und </w:t>
      </w:r>
      <w:r w:rsidRPr="7E5436A7" w:rsidR="73AD2CF9">
        <w:rPr>
          <w:rFonts w:ascii="Franklin Gothic Medium" w:hAnsi="Franklin Gothic Medium" w:eastAsia="Franklin Gothic Medium" w:cs="Franklin Gothic Medium" w:asciiTheme="majorAscii" w:hAnsiTheme="majorAscii" w:eastAsiaTheme="majorAscii" w:cstheme="majorAscii"/>
        </w:rPr>
        <w:t>GitLab</w:t>
      </w:r>
      <w:r w:rsidRPr="7E5436A7" w:rsidR="73AD2CF9">
        <w:rPr>
          <w:rFonts w:ascii="Franklin Gothic Medium" w:hAnsi="Franklin Gothic Medium" w:eastAsia="Franklin Gothic Medium" w:cs="Franklin Gothic Medium" w:asciiTheme="majorAscii" w:hAnsiTheme="majorAscii" w:eastAsiaTheme="majorAscii" w:cstheme="majorAscii"/>
        </w:rPr>
        <w:t xml:space="preserve"> gearbeitet haben</w:t>
      </w:r>
      <w:r w:rsidRPr="7E5436A7" w:rsidR="3B22618A">
        <w:rPr>
          <w:rFonts w:ascii="Franklin Gothic Medium" w:hAnsi="Franklin Gothic Medium" w:eastAsia="Franklin Gothic Medium" w:cs="Franklin Gothic Medium" w:asciiTheme="majorAscii" w:hAnsiTheme="majorAscii" w:eastAsiaTheme="majorAscii" w:cstheme="majorAscii"/>
        </w:rPr>
        <w:t>, m</w:t>
      </w:r>
      <w:r w:rsidRPr="7E5436A7" w:rsidR="0D8EC3F1">
        <w:rPr>
          <w:rFonts w:ascii="Franklin Gothic Medium" w:hAnsi="Franklin Gothic Medium" w:eastAsia="Franklin Gothic Medium" w:cs="Franklin Gothic Medium" w:asciiTheme="majorAscii" w:hAnsiTheme="majorAscii" w:eastAsiaTheme="majorAscii" w:cstheme="majorAscii"/>
        </w:rPr>
        <w:t xml:space="preserve">üssen wir erstmal einen Exkurs machen, wie wir mit diesen Tools arbeiten wollen. Anschließend müssen wir uns darauf einigen, </w:t>
      </w:r>
      <w:r w:rsidRPr="7E5436A7" w:rsidR="7AEF89CB">
        <w:rPr>
          <w:rFonts w:ascii="Franklin Gothic Medium" w:hAnsi="Franklin Gothic Medium" w:eastAsia="Franklin Gothic Medium" w:cs="Franklin Gothic Medium" w:asciiTheme="majorAscii" w:hAnsiTheme="majorAscii" w:eastAsiaTheme="majorAscii" w:cstheme="majorAscii"/>
        </w:rPr>
        <w:t xml:space="preserve">wer auf dem </w:t>
      </w:r>
      <w:r w:rsidRPr="7E5436A7" w:rsidR="7AEF89CB">
        <w:rPr>
          <w:rFonts w:ascii="Franklin Gothic Medium" w:hAnsi="Franklin Gothic Medium" w:eastAsia="Franklin Gothic Medium" w:cs="Franklin Gothic Medium" w:asciiTheme="majorAscii" w:hAnsiTheme="majorAscii" w:eastAsiaTheme="majorAscii" w:cstheme="majorAscii"/>
        </w:rPr>
        <w:t>GitLab</w:t>
      </w:r>
      <w:r w:rsidRPr="7E5436A7" w:rsidR="7AEF89CB">
        <w:rPr>
          <w:rFonts w:ascii="Franklin Gothic Medium" w:hAnsi="Franklin Gothic Medium" w:eastAsia="Franklin Gothic Medium" w:cs="Franklin Gothic Medium" w:asciiTheme="majorAscii" w:hAnsiTheme="majorAscii" w:eastAsiaTheme="majorAscii" w:cstheme="majorAscii"/>
        </w:rPr>
        <w:t xml:space="preserve"> Profil die </w:t>
      </w:r>
      <w:r w:rsidRPr="7E5436A7" w:rsidR="7AEF89CB">
        <w:rPr>
          <w:rFonts w:ascii="Franklin Gothic Medium" w:hAnsi="Franklin Gothic Medium" w:eastAsia="Franklin Gothic Medium" w:cs="Franklin Gothic Medium" w:asciiTheme="majorAscii" w:hAnsiTheme="majorAscii" w:eastAsiaTheme="majorAscii" w:cstheme="majorAscii"/>
        </w:rPr>
        <w:t>Merge</w:t>
      </w:r>
      <w:r w:rsidRPr="7E5436A7" w:rsidR="52BBAECC">
        <w:rPr>
          <w:rFonts w:ascii="Franklin Gothic Medium" w:hAnsi="Franklin Gothic Medium" w:eastAsia="Franklin Gothic Medium" w:cs="Franklin Gothic Medium" w:asciiTheme="majorAscii" w:hAnsiTheme="majorAscii" w:eastAsiaTheme="majorAscii" w:cstheme="majorAscii"/>
        </w:rPr>
        <w:t>-Requests</w:t>
      </w:r>
      <w:r w:rsidRPr="7E5436A7" w:rsidR="52BBAECC">
        <w:rPr>
          <w:rFonts w:ascii="Franklin Gothic Medium" w:hAnsi="Franklin Gothic Medium" w:eastAsia="Franklin Gothic Medium" w:cs="Franklin Gothic Medium" w:asciiTheme="majorAscii" w:hAnsiTheme="majorAscii" w:eastAsiaTheme="majorAscii" w:cstheme="majorAscii"/>
        </w:rPr>
        <w:t xml:space="preserve"> r</w:t>
      </w:r>
      <w:r w:rsidRPr="7E5436A7" w:rsidR="7AEF89CB">
        <w:rPr>
          <w:rFonts w:ascii="Franklin Gothic Medium" w:hAnsi="Franklin Gothic Medium" w:eastAsia="Franklin Gothic Medium" w:cs="Franklin Gothic Medium" w:asciiTheme="majorAscii" w:hAnsiTheme="majorAscii" w:eastAsiaTheme="majorAscii" w:cstheme="majorAscii"/>
        </w:rPr>
        <w:t>evi</w:t>
      </w:r>
      <w:r w:rsidRPr="7E5436A7" w:rsidR="2668BC55">
        <w:rPr>
          <w:rFonts w:ascii="Franklin Gothic Medium" w:hAnsi="Franklin Gothic Medium" w:eastAsia="Franklin Gothic Medium" w:cs="Franklin Gothic Medium" w:asciiTheme="majorAscii" w:hAnsiTheme="majorAscii" w:eastAsiaTheme="majorAscii" w:cstheme="majorAscii"/>
        </w:rPr>
        <w:t>ewen wird.</w:t>
      </w:r>
    </w:p>
    <w:p w:rsidR="7E2D5054" w:rsidP="7E5436A7" w:rsidRDefault="7E2D5054" w14:paraId="492D74E7" w14:textId="09E6C739"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3358CCF6" w14:textId="2F535328"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3F151806" w14:textId="0FA0F0E3"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3E32545E" w14:textId="469D62D9"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7C19EE96" w14:textId="46F76041"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15480284" w14:textId="73C07AE8"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28DC2598" w14:textId="18F2205E"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6BBE42FD" w14:textId="5A3CBFDE"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71D0DE1D" w14:textId="01FE74B4"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26967B33" w14:textId="41EF950D" w14:noSpellErr="1">
      <w:pPr>
        <w:pStyle w:val="Heading1"/>
        <w:rPr>
          <w:rFonts w:ascii="Franklin Gothic Medium" w:hAnsi="Franklin Gothic Medium" w:eastAsia="Franklin Gothic Medium" w:cs="Franklin Gothic Medium" w:asciiTheme="majorAscii" w:hAnsiTheme="majorAscii" w:eastAsiaTheme="majorAscii" w:cstheme="majorAscii"/>
        </w:rPr>
      </w:pPr>
      <w:r w:rsidRPr="7E5436A7" w:rsidR="7E2D5054">
        <w:rPr>
          <w:rFonts w:ascii="Franklin Gothic Medium" w:hAnsi="Franklin Gothic Medium" w:eastAsia="Franklin Gothic Medium" w:cs="Franklin Gothic Medium" w:asciiTheme="majorAscii" w:hAnsiTheme="majorAscii" w:eastAsiaTheme="majorAscii" w:cstheme="majorAscii"/>
        </w:rPr>
        <w:t>Was wurde seit dem letzten Gespräch geschafft?</w:t>
      </w:r>
    </w:p>
    <w:p w:rsidRPr="00945BA6" w:rsidR="00945BA6" w:rsidP="7E5436A7" w:rsidRDefault="00945BA6" w14:paraId="42B4618F" w14:textId="6AA1AA22">
      <w:pPr>
        <w:rPr>
          <w:rFonts w:ascii="Franklin Gothic Medium" w:hAnsi="Franklin Gothic Medium" w:eastAsia="Franklin Gothic Medium" w:cs="Franklin Gothic Medium" w:asciiTheme="majorAscii" w:hAnsiTheme="majorAscii" w:eastAsiaTheme="majorAscii" w:cstheme="majorAscii"/>
        </w:rPr>
      </w:pPr>
      <w:r w:rsidRPr="7E5436A7" w:rsidR="00945BA6">
        <w:rPr>
          <w:rFonts w:ascii="Franklin Gothic Medium" w:hAnsi="Franklin Gothic Medium" w:eastAsia="Franklin Gothic Medium" w:cs="Franklin Gothic Medium" w:asciiTheme="majorAscii" w:hAnsiTheme="majorAscii" w:eastAsiaTheme="majorAscii" w:cstheme="majorAscii"/>
        </w:rPr>
        <w:t xml:space="preserve">Die Aufgaben 1-3 haben wir abgeschlossen. </w:t>
      </w:r>
      <w:r w:rsidRPr="7E5436A7" w:rsidR="004D051B">
        <w:rPr>
          <w:rFonts w:ascii="Franklin Gothic Medium" w:hAnsi="Franklin Gothic Medium" w:eastAsia="Franklin Gothic Medium" w:cs="Franklin Gothic Medium" w:asciiTheme="majorAscii" w:hAnsiTheme="majorAscii" w:eastAsiaTheme="majorAscii" w:cstheme="majorAscii"/>
        </w:rPr>
        <w:t xml:space="preserve">In Aufgabe 4 haben wir </w:t>
      </w:r>
      <w:r w:rsidRPr="7E5436A7" w:rsidR="00643E04">
        <w:rPr>
          <w:rFonts w:ascii="Franklin Gothic Medium" w:hAnsi="Franklin Gothic Medium" w:eastAsia="Franklin Gothic Medium" w:cs="Franklin Gothic Medium" w:asciiTheme="majorAscii" w:hAnsiTheme="majorAscii" w:eastAsiaTheme="majorAscii" w:cstheme="majorAscii"/>
        </w:rPr>
        <w:t>das Delete Statement fertig gestellt</w:t>
      </w:r>
      <w:r w:rsidRPr="7E5436A7" w:rsidR="00F60803">
        <w:rPr>
          <w:rFonts w:ascii="Franklin Gothic Medium" w:hAnsi="Franklin Gothic Medium" w:eastAsia="Franklin Gothic Medium" w:cs="Franklin Gothic Medium" w:asciiTheme="majorAscii" w:hAnsiTheme="majorAscii" w:eastAsiaTheme="majorAscii" w:cstheme="majorAscii"/>
        </w:rPr>
        <w:t xml:space="preserve">. </w:t>
      </w:r>
      <w:r w:rsidRPr="7E5436A7" w:rsidR="004F17A9">
        <w:rPr>
          <w:rFonts w:ascii="Franklin Gothic Medium" w:hAnsi="Franklin Gothic Medium" w:eastAsia="Franklin Gothic Medium" w:cs="Franklin Gothic Medium" w:asciiTheme="majorAscii" w:hAnsiTheme="majorAscii" w:eastAsiaTheme="majorAscii" w:cstheme="majorAscii"/>
        </w:rPr>
        <w:t xml:space="preserve">Das </w:t>
      </w:r>
      <w:r w:rsidRPr="7E5436A7" w:rsidR="00453387">
        <w:rPr>
          <w:rFonts w:ascii="Franklin Gothic Medium" w:hAnsi="Franklin Gothic Medium" w:eastAsia="Franklin Gothic Medium" w:cs="Franklin Gothic Medium" w:asciiTheme="majorAscii" w:hAnsiTheme="majorAscii" w:eastAsiaTheme="majorAscii" w:cstheme="majorAscii"/>
        </w:rPr>
        <w:t>Get</w:t>
      </w:r>
      <w:r w:rsidRPr="7E5436A7" w:rsidR="00453387">
        <w:rPr>
          <w:rFonts w:ascii="Franklin Gothic Medium" w:hAnsi="Franklin Gothic Medium" w:eastAsia="Franklin Gothic Medium" w:cs="Franklin Gothic Medium" w:asciiTheme="majorAscii" w:hAnsiTheme="majorAscii" w:eastAsiaTheme="majorAscii" w:cstheme="majorAscii"/>
        </w:rPr>
        <w:t xml:space="preserve"> Statement und P</w:t>
      </w:r>
      <w:r w:rsidRPr="7E5436A7" w:rsidR="00643E04">
        <w:rPr>
          <w:rFonts w:ascii="Franklin Gothic Medium" w:hAnsi="Franklin Gothic Medium" w:eastAsia="Franklin Gothic Medium" w:cs="Franklin Gothic Medium" w:asciiTheme="majorAscii" w:hAnsiTheme="majorAscii" w:eastAsiaTheme="majorAscii" w:cstheme="majorAscii"/>
        </w:rPr>
        <w:t xml:space="preserve">ost </w:t>
      </w:r>
      <w:r w:rsidRPr="7E5436A7" w:rsidR="004F17A9">
        <w:rPr>
          <w:rFonts w:ascii="Franklin Gothic Medium" w:hAnsi="Franklin Gothic Medium" w:eastAsia="Franklin Gothic Medium" w:cs="Franklin Gothic Medium" w:asciiTheme="majorAscii" w:hAnsiTheme="majorAscii" w:eastAsiaTheme="majorAscii" w:cstheme="majorAscii"/>
        </w:rPr>
        <w:t>S</w:t>
      </w:r>
      <w:r w:rsidRPr="7E5436A7" w:rsidR="00453387">
        <w:rPr>
          <w:rFonts w:ascii="Franklin Gothic Medium" w:hAnsi="Franklin Gothic Medium" w:eastAsia="Franklin Gothic Medium" w:cs="Franklin Gothic Medium" w:asciiTheme="majorAscii" w:hAnsiTheme="majorAscii" w:eastAsiaTheme="majorAscii" w:cstheme="majorAscii"/>
        </w:rPr>
        <w:t>tatement</w:t>
      </w:r>
      <w:r w:rsidRPr="7E5436A7" w:rsidR="004F17A9">
        <w:rPr>
          <w:rFonts w:ascii="Franklin Gothic Medium" w:hAnsi="Franklin Gothic Medium" w:eastAsia="Franklin Gothic Medium" w:cs="Franklin Gothic Medium" w:asciiTheme="majorAscii" w:hAnsiTheme="majorAscii" w:eastAsiaTheme="majorAscii" w:cstheme="majorAscii"/>
        </w:rPr>
        <w:t xml:space="preserve"> ist in</w:t>
      </w:r>
      <w:r w:rsidRPr="7E5436A7" w:rsidR="008C51CE">
        <w:rPr>
          <w:rFonts w:ascii="Franklin Gothic Medium" w:hAnsi="Franklin Gothic Medium" w:eastAsia="Franklin Gothic Medium" w:cs="Franklin Gothic Medium" w:asciiTheme="majorAscii" w:hAnsiTheme="majorAscii" w:eastAsiaTheme="majorAscii" w:cstheme="majorAscii"/>
        </w:rPr>
        <w:t xml:space="preserve"> Arbeit</w:t>
      </w:r>
      <w:r w:rsidRPr="7E5436A7" w:rsidR="008376F6">
        <w:rPr>
          <w:rFonts w:ascii="Franklin Gothic Medium" w:hAnsi="Franklin Gothic Medium" w:eastAsia="Franklin Gothic Medium" w:cs="Franklin Gothic Medium" w:asciiTheme="majorAscii" w:hAnsiTheme="majorAscii" w:eastAsiaTheme="majorAscii" w:cstheme="majorAscii"/>
        </w:rPr>
        <w:t xml:space="preserve">. </w:t>
      </w:r>
      <w:r w:rsidRPr="7E5436A7" w:rsidR="00EE127A">
        <w:rPr>
          <w:rFonts w:ascii="Franklin Gothic Medium" w:hAnsi="Franklin Gothic Medium" w:eastAsia="Franklin Gothic Medium" w:cs="Franklin Gothic Medium" w:asciiTheme="majorAscii" w:hAnsiTheme="majorAscii" w:eastAsiaTheme="majorAscii" w:cstheme="majorAscii"/>
        </w:rPr>
        <w:t xml:space="preserve">Das </w:t>
      </w:r>
      <w:r w:rsidRPr="7E5436A7" w:rsidR="008376F6">
        <w:rPr>
          <w:rFonts w:ascii="Franklin Gothic Medium" w:hAnsi="Franklin Gothic Medium" w:eastAsia="Franklin Gothic Medium" w:cs="Franklin Gothic Medium" w:asciiTheme="majorAscii" w:hAnsiTheme="majorAscii" w:eastAsiaTheme="majorAscii" w:cstheme="majorAscii"/>
        </w:rPr>
        <w:t>Post</w:t>
      </w:r>
      <w:r w:rsidRPr="7E5436A7" w:rsidR="004F17A9">
        <w:rPr>
          <w:rFonts w:ascii="Franklin Gothic Medium" w:hAnsi="Franklin Gothic Medium" w:eastAsia="Franklin Gothic Medium" w:cs="Franklin Gothic Medium" w:asciiTheme="majorAscii" w:hAnsiTheme="majorAscii" w:eastAsiaTheme="majorAscii" w:cstheme="majorAscii"/>
        </w:rPr>
        <w:t xml:space="preserve"> </w:t>
      </w:r>
      <w:r w:rsidRPr="7E5436A7" w:rsidR="00EE127A">
        <w:rPr>
          <w:rFonts w:ascii="Franklin Gothic Medium" w:hAnsi="Franklin Gothic Medium" w:eastAsia="Franklin Gothic Medium" w:cs="Franklin Gothic Medium" w:asciiTheme="majorAscii" w:hAnsiTheme="majorAscii" w:eastAsiaTheme="majorAscii" w:cstheme="majorAscii"/>
        </w:rPr>
        <w:t xml:space="preserve">Statement ist bis auf </w:t>
      </w:r>
      <w:r w:rsidRPr="7E5436A7" w:rsidR="00643E04">
        <w:rPr>
          <w:rFonts w:ascii="Franklin Gothic Medium" w:hAnsi="Franklin Gothic Medium" w:eastAsia="Franklin Gothic Medium" w:cs="Franklin Gothic Medium" w:asciiTheme="majorAscii" w:hAnsiTheme="majorAscii" w:eastAsiaTheme="majorAscii" w:cstheme="majorAscii"/>
        </w:rPr>
        <w:t>Task</w:t>
      </w:r>
      <w:r w:rsidRPr="7E5436A7" w:rsidR="000C4B4D">
        <w:rPr>
          <w:rFonts w:ascii="Franklin Gothic Medium" w:hAnsi="Franklin Gothic Medium" w:eastAsia="Franklin Gothic Medium" w:cs="Franklin Gothic Medium" w:asciiTheme="majorAscii" w:hAnsiTheme="majorAscii" w:eastAsiaTheme="majorAscii" w:cstheme="majorAscii"/>
        </w:rPr>
        <w:t xml:space="preserve"> fertig. </w:t>
      </w:r>
    </w:p>
    <w:p w:rsidR="7E2D5054" w:rsidP="7E5436A7" w:rsidRDefault="7E2D5054" w14:paraId="234812C9" w14:textId="786EE94C" w14:noSpellErr="1">
      <w:pPr>
        <w:pStyle w:val="Heading1"/>
        <w:rPr>
          <w:rFonts w:ascii="Franklin Gothic Medium" w:hAnsi="Franklin Gothic Medium" w:eastAsia="Franklin Gothic Medium" w:cs="Franklin Gothic Medium" w:asciiTheme="majorAscii" w:hAnsiTheme="majorAscii" w:eastAsiaTheme="majorAscii" w:cstheme="majorAscii"/>
        </w:rPr>
      </w:pPr>
      <w:r w:rsidRPr="7E5436A7" w:rsidR="7E2D5054">
        <w:rPr>
          <w:rFonts w:ascii="Franklin Gothic Medium" w:hAnsi="Franklin Gothic Medium" w:eastAsia="Franklin Gothic Medium" w:cs="Franklin Gothic Medium" w:asciiTheme="majorAscii" w:hAnsiTheme="majorAscii" w:eastAsiaTheme="majorAscii" w:cstheme="majorAscii"/>
        </w:rPr>
        <w:t>An was arbeiten Sie gerade?</w:t>
      </w:r>
    </w:p>
    <w:p w:rsidR="7E2D5054" w:rsidP="7E5436A7" w:rsidRDefault="7E2D5054" w14:paraId="13FC9C9E" w14:textId="0EBD563D">
      <w:pPr>
        <w:rPr>
          <w:rFonts w:ascii="Franklin Gothic Medium" w:hAnsi="Franklin Gothic Medium" w:eastAsia="Franklin Gothic Medium" w:cs="Franklin Gothic Medium" w:asciiTheme="majorAscii" w:hAnsiTheme="majorAscii" w:eastAsiaTheme="majorAscii" w:cstheme="majorAscii"/>
        </w:rPr>
      </w:pPr>
      <w:r w:rsidRPr="7E5436A7" w:rsidR="7E2D5054">
        <w:rPr>
          <w:rFonts w:ascii="Franklin Gothic Medium" w:hAnsi="Franklin Gothic Medium" w:eastAsia="Franklin Gothic Medium" w:cs="Franklin Gothic Medium" w:asciiTheme="majorAscii" w:hAnsiTheme="majorAscii" w:eastAsiaTheme="majorAscii" w:cstheme="majorAscii"/>
        </w:rPr>
        <w:t xml:space="preserve">Aktuell sind wir dabei, die in dem Problem Statement definierten Probleme zu beheben. Nebenbei prüfen wir gegenseitig unsere </w:t>
      </w:r>
      <w:r w:rsidRPr="7E5436A7" w:rsidR="7E2D5054">
        <w:rPr>
          <w:rFonts w:ascii="Franklin Gothic Medium" w:hAnsi="Franklin Gothic Medium" w:eastAsia="Franklin Gothic Medium" w:cs="Franklin Gothic Medium" w:asciiTheme="majorAscii" w:hAnsiTheme="majorAscii" w:eastAsiaTheme="majorAscii" w:cstheme="majorAscii"/>
        </w:rPr>
        <w:t>Merge-Requests</w:t>
      </w:r>
      <w:r w:rsidRPr="7E5436A7" w:rsidR="7E2D5054">
        <w:rPr>
          <w:rFonts w:ascii="Franklin Gothic Medium" w:hAnsi="Franklin Gothic Medium" w:eastAsia="Franklin Gothic Medium" w:cs="Franklin Gothic Medium" w:asciiTheme="majorAscii" w:hAnsiTheme="majorAscii" w:eastAsiaTheme="majorAscii" w:cstheme="majorAscii"/>
        </w:rPr>
        <w:t xml:space="preserve"> und geben uns Tipps, was am Code verbessert werden kann. Auch diskutieren wir darüber, welche Herangehensweise die beste ist, um die Probleme zu beheben.</w:t>
      </w:r>
    </w:p>
    <w:p w:rsidR="7E5436A7" w:rsidP="7E5436A7" w:rsidRDefault="7E5436A7" w14:paraId="7A454B68" w14:textId="367D05EB">
      <w:pPr>
        <w:rPr>
          <w:rFonts w:ascii="Franklin Gothic Medium" w:hAnsi="Franklin Gothic Medium" w:eastAsia="Franklin Gothic Medium" w:cs="Franklin Gothic Medium" w:asciiTheme="majorAscii" w:hAnsiTheme="majorAscii" w:eastAsiaTheme="majorAscii" w:cstheme="majorAscii"/>
        </w:rPr>
      </w:pPr>
    </w:p>
    <w:p w:rsidR="78192AE1" w:rsidP="7E5436A7" w:rsidRDefault="78192AE1" w14:paraId="1AB75803" w14:textId="6215F616">
      <w:pPr>
        <w:rPr>
          <w:rFonts w:ascii="Franklin Gothic Medium" w:hAnsi="Franklin Gothic Medium" w:eastAsia="Franklin Gothic Medium" w:cs="Franklin Gothic Medium" w:asciiTheme="majorAscii" w:hAnsiTheme="majorAscii" w:eastAsiaTheme="majorAscii" w:cstheme="majorAscii"/>
        </w:rPr>
      </w:pPr>
      <w:r w:rsidRPr="7E5436A7" w:rsidR="78192AE1">
        <w:rPr>
          <w:rFonts w:ascii="Franklin Gothic Medium" w:hAnsi="Franklin Gothic Medium" w:eastAsia="Franklin Gothic Medium" w:cs="Franklin Gothic Medium" w:asciiTheme="majorAscii" w:hAnsiTheme="majorAscii" w:eastAsiaTheme="majorAscii" w:cstheme="majorAscii"/>
        </w:rPr>
        <w:t xml:space="preserve">"Die POST-Methode für Tasks (Tasks sind immer mit einer Priorität und einem Projekt verknüpft) funktioniert derzeit nicht wie gewünscht. Obwohl im Payload die Felder title, date, projectid und </w:t>
      </w:r>
      <w:r w:rsidRPr="7E5436A7" w:rsidR="78192AE1">
        <w:rPr>
          <w:rFonts w:ascii="Franklin Gothic Medium" w:hAnsi="Franklin Gothic Medium" w:eastAsia="Franklin Gothic Medium" w:cs="Franklin Gothic Medium" w:asciiTheme="majorAscii" w:hAnsiTheme="majorAscii" w:eastAsiaTheme="majorAscii" w:cstheme="majorAscii"/>
        </w:rPr>
        <w:t>priorityid</w:t>
      </w:r>
      <w:r w:rsidRPr="7E5436A7" w:rsidR="78192AE1">
        <w:rPr>
          <w:rFonts w:ascii="Franklin Gothic Medium" w:hAnsi="Franklin Gothic Medium" w:eastAsia="Franklin Gothic Medium" w:cs="Franklin Gothic Medium" w:asciiTheme="majorAscii" w:hAnsiTheme="majorAscii" w:eastAsiaTheme="majorAscii" w:cstheme="majorAscii"/>
        </w:rPr>
        <w:t xml:space="preserve"> übergeben werden, werden in unserer Datenbank an diesen Stellen nur NULL-Werte gespeichert, statt der übermittelten Daten."</w:t>
      </w:r>
    </w:p>
    <w:p w:rsidR="7E5436A7" w:rsidP="7E5436A7" w:rsidRDefault="7E5436A7" w14:paraId="1BF0A948" w14:textId="2040D641">
      <w:pPr>
        <w:rPr>
          <w:rFonts w:ascii="Franklin Gothic Medium" w:hAnsi="Franklin Gothic Medium" w:eastAsia="Franklin Gothic Medium" w:cs="Franklin Gothic Medium" w:asciiTheme="majorAscii" w:hAnsiTheme="majorAscii" w:eastAsiaTheme="majorAscii" w:cstheme="majorAscii"/>
        </w:rPr>
      </w:pPr>
    </w:p>
    <w:p w:rsidR="148CA338" w:rsidP="7E5436A7" w:rsidRDefault="148CA338" w14:paraId="347B415F" w14:textId="6EE2E761">
      <w:pPr>
        <w:rPr>
          <w:rFonts w:ascii="Franklin Gothic Medium" w:hAnsi="Franklin Gothic Medium" w:eastAsia="Franklin Gothic Medium" w:cs="Franklin Gothic Medium" w:asciiTheme="majorAscii" w:hAnsiTheme="majorAscii" w:eastAsiaTheme="majorAscii" w:cstheme="majorAscii"/>
        </w:rPr>
      </w:pPr>
      <w:r w:rsidRPr="57BB3D49" w:rsidR="57BB3D49">
        <w:rPr>
          <w:rFonts w:ascii="Franklin Gothic Medium" w:hAnsi="Franklin Gothic Medium" w:eastAsia="Franklin Gothic Medium" w:cs="Franklin Gothic Medium" w:asciiTheme="majorAscii" w:hAnsiTheme="majorAscii" w:eastAsiaTheme="majorAscii" w:cstheme="majorAscii"/>
        </w:rPr>
        <w:t xml:space="preserve">Da wir besonders effizient arbeiten wollen und auch jeder etwas zu </w:t>
      </w:r>
      <w:r w:rsidRPr="57BB3D49" w:rsidR="57BB3D49">
        <w:rPr>
          <w:rFonts w:ascii="Franklin Gothic Medium" w:hAnsi="Franklin Gothic Medium" w:eastAsia="Franklin Gothic Medium" w:cs="Franklin Gothic Medium" w:asciiTheme="majorAscii" w:hAnsiTheme="majorAscii" w:eastAsiaTheme="majorAscii" w:cstheme="majorAscii"/>
        </w:rPr>
        <w:t>tun</w:t>
      </w:r>
      <w:r w:rsidRPr="57BB3D49" w:rsidR="57BB3D49">
        <w:rPr>
          <w:rFonts w:ascii="Franklin Gothic Medium" w:hAnsi="Franklin Gothic Medium" w:eastAsia="Franklin Gothic Medium" w:cs="Franklin Gothic Medium" w:asciiTheme="majorAscii" w:hAnsiTheme="majorAscii" w:eastAsiaTheme="majorAscii" w:cstheme="majorAscii"/>
        </w:rPr>
        <w:t xml:space="preserve"> haben soll, haben wir unsere vierergruppe in zwei zweiergruppen aufgeteilt</w:t>
      </w:r>
      <w:r w:rsidRPr="57BB3D49" w:rsidR="57BB3D49">
        <w:rPr>
          <w:rFonts w:ascii="Franklin Gothic Medium" w:hAnsi="Franklin Gothic Medium" w:eastAsia="Franklin Gothic Medium" w:cs="Franklin Gothic Medium" w:asciiTheme="majorAscii" w:hAnsiTheme="majorAscii" w:eastAsiaTheme="majorAscii" w:cstheme="majorAscii"/>
        </w:rPr>
        <w:t>, während Patrick und Jörn an der Implementierung und Fehlerkorrektur der POST-Methode arbeiten, befassen sich Jascha und Lennart mit de</w:t>
      </w:r>
      <w:r w:rsidRPr="57BB3D49" w:rsidR="57BB3D49">
        <w:rPr>
          <w:rFonts w:ascii="Franklin Gothic Medium" w:hAnsi="Franklin Gothic Medium" w:eastAsia="Franklin Gothic Medium" w:cs="Franklin Gothic Medium" w:asciiTheme="majorAscii" w:hAnsiTheme="majorAscii" w:eastAsiaTheme="majorAscii" w:cstheme="majorAscii"/>
        </w:rPr>
        <w:t xml:space="preserve">n Methoden, welche für das </w:t>
      </w:r>
      <w:r w:rsidRPr="57BB3D49" w:rsidR="57BB3D49">
        <w:rPr>
          <w:rFonts w:ascii="Franklin Gothic Medium" w:hAnsi="Franklin Gothic Medium" w:eastAsia="Franklin Gothic Medium" w:cs="Franklin Gothic Medium" w:asciiTheme="majorAscii" w:hAnsiTheme="majorAscii" w:eastAsiaTheme="majorAscii" w:cstheme="majorAscii"/>
        </w:rPr>
        <w:t xml:space="preserve">Read- und </w:t>
      </w:r>
      <w:r w:rsidRPr="57BB3D49" w:rsidR="57BB3D49">
        <w:rPr>
          <w:rFonts w:ascii="Franklin Gothic Medium" w:hAnsi="Franklin Gothic Medium" w:eastAsia="Franklin Gothic Medium" w:cs="Franklin Gothic Medium" w:asciiTheme="majorAscii" w:hAnsiTheme="majorAscii" w:eastAsiaTheme="majorAscii" w:cstheme="majorAscii"/>
        </w:rPr>
        <w:t>Get</w:t>
      </w:r>
      <w:r w:rsidRPr="57BB3D49" w:rsidR="57BB3D49">
        <w:rPr>
          <w:rFonts w:ascii="Franklin Gothic Medium" w:hAnsi="Franklin Gothic Medium" w:eastAsia="Franklin Gothic Medium" w:cs="Franklin Gothic Medium" w:asciiTheme="majorAscii" w:hAnsiTheme="majorAscii" w:eastAsiaTheme="majorAscii" w:cstheme="majorAscii"/>
        </w:rPr>
        <w:t xml:space="preserve">-Statement </w:t>
      </w:r>
      <w:r w:rsidRPr="57BB3D49" w:rsidR="57BB3D49">
        <w:rPr>
          <w:rFonts w:ascii="Franklin Gothic Medium" w:hAnsi="Franklin Gothic Medium" w:eastAsia="Franklin Gothic Medium" w:cs="Franklin Gothic Medium" w:asciiTheme="majorAscii" w:hAnsiTheme="majorAscii" w:eastAsiaTheme="majorAscii" w:cstheme="majorAscii"/>
        </w:rPr>
        <w:t>verantwortlich sind.</w:t>
      </w:r>
    </w:p>
    <w:p w:rsidR="57BB3D49" w:rsidP="57BB3D49" w:rsidRDefault="57BB3D49" w14:paraId="77D7539A" w14:textId="3B0BE718">
      <w:pPr>
        <w:rPr>
          <w:rFonts w:ascii="Franklin Gothic Medium" w:hAnsi="Franklin Gothic Medium" w:eastAsia="Franklin Gothic Medium" w:cs="Franklin Gothic Medium" w:asciiTheme="majorAscii" w:hAnsiTheme="majorAscii" w:eastAsiaTheme="majorAscii" w:cstheme="majorAscii"/>
        </w:rPr>
      </w:pPr>
    </w:p>
    <w:p w:rsidR="57BB3D49" w:rsidP="57BB3D49" w:rsidRDefault="57BB3D49" w14:paraId="60C38B77" w14:textId="32D766AE">
      <w:pPr>
        <w:rPr>
          <w:rFonts w:ascii="Franklin Gothic Medium" w:hAnsi="Franklin Gothic Medium" w:eastAsia="Franklin Gothic Medium" w:cs="Franklin Gothic Medium" w:asciiTheme="majorAscii" w:hAnsiTheme="majorAscii" w:eastAsiaTheme="majorAscii" w:cstheme="majorAscii"/>
          <w:i w:val="1"/>
          <w:iCs w:val="1"/>
        </w:rPr>
      </w:pPr>
      <w:r w:rsidRPr="57BB3D49" w:rsidR="57BB3D49">
        <w:rPr>
          <w:rFonts w:ascii="Franklin Gothic Medium" w:hAnsi="Franklin Gothic Medium" w:eastAsia="Franklin Gothic Medium" w:cs="Franklin Gothic Medium" w:asciiTheme="majorAscii" w:hAnsiTheme="majorAscii" w:eastAsiaTheme="majorAscii" w:cstheme="majorAscii"/>
          <w:i w:val="1"/>
          <w:iCs w:val="1"/>
        </w:rPr>
        <w:t xml:space="preserve">Zuletzt wurde an restlichen Fehlern gearbeitet. Für korrektes Error Handling sind noch Return </w:t>
      </w:r>
      <w:r w:rsidRPr="57BB3D49" w:rsidR="57BB3D49">
        <w:rPr>
          <w:rFonts w:ascii="Franklin Gothic Medium" w:hAnsi="Franklin Gothic Medium" w:eastAsia="Franklin Gothic Medium" w:cs="Franklin Gothic Medium" w:asciiTheme="majorAscii" w:hAnsiTheme="majorAscii" w:eastAsiaTheme="majorAscii" w:cstheme="majorAscii"/>
          <w:i w:val="1"/>
          <w:iCs w:val="1"/>
        </w:rPr>
        <w:t>codes</w:t>
      </w:r>
      <w:r w:rsidRPr="57BB3D49" w:rsidR="57BB3D49">
        <w:rPr>
          <w:rFonts w:ascii="Franklin Gothic Medium" w:hAnsi="Franklin Gothic Medium" w:eastAsia="Franklin Gothic Medium" w:cs="Franklin Gothic Medium" w:asciiTheme="majorAscii" w:hAnsiTheme="majorAscii" w:eastAsiaTheme="majorAscii" w:cstheme="majorAscii"/>
          <w:i w:val="1"/>
          <w:iCs w:val="1"/>
        </w:rPr>
        <w:t xml:space="preserve"> erforderlich, wenn es bei einer Anfrage kein Ergebnis in der Datenbank gefunden wird. Das Akzeptieren von null </w:t>
      </w:r>
      <w:r w:rsidRPr="57BB3D49" w:rsidR="57BB3D49">
        <w:rPr>
          <w:rFonts w:ascii="Franklin Gothic Medium" w:hAnsi="Franklin Gothic Medium" w:eastAsia="Franklin Gothic Medium" w:cs="Franklin Gothic Medium" w:asciiTheme="majorAscii" w:hAnsiTheme="majorAscii" w:eastAsiaTheme="majorAscii" w:cstheme="majorAscii"/>
          <w:i w:val="1"/>
          <w:iCs w:val="1"/>
        </w:rPr>
        <w:t>values</w:t>
      </w:r>
      <w:r w:rsidRPr="57BB3D49" w:rsidR="57BB3D49">
        <w:rPr>
          <w:rFonts w:ascii="Franklin Gothic Medium" w:hAnsi="Franklin Gothic Medium" w:eastAsia="Franklin Gothic Medium" w:cs="Franklin Gothic Medium" w:asciiTheme="majorAscii" w:hAnsiTheme="majorAscii" w:eastAsiaTheme="majorAscii" w:cstheme="majorAscii"/>
          <w:i w:val="1"/>
          <w:iCs w:val="1"/>
        </w:rPr>
        <w:t xml:space="preserve"> für Fremdschlüssel in der Klasse Tasks ist noch erforderlich. </w:t>
      </w:r>
    </w:p>
    <w:p w:rsidR="7E2D5054" w:rsidP="7E5436A7" w:rsidRDefault="7E2D5054" w14:paraId="555B61CB" w14:textId="2ED57C65" w14:noSpellErr="1">
      <w:pPr>
        <w:pStyle w:val="Heading1"/>
        <w:rPr>
          <w:rFonts w:ascii="Franklin Gothic Medium" w:hAnsi="Franklin Gothic Medium" w:eastAsia="Franklin Gothic Medium" w:cs="Franklin Gothic Medium" w:asciiTheme="majorAscii" w:hAnsiTheme="majorAscii" w:eastAsiaTheme="majorAscii" w:cstheme="majorAscii"/>
        </w:rPr>
      </w:pPr>
      <w:r w:rsidRPr="7E5436A7" w:rsidR="7E2D5054">
        <w:rPr>
          <w:rFonts w:ascii="Franklin Gothic Medium" w:hAnsi="Franklin Gothic Medium" w:eastAsia="Franklin Gothic Medium" w:cs="Franklin Gothic Medium" w:asciiTheme="majorAscii" w:hAnsiTheme="majorAscii" w:eastAsiaTheme="majorAscii" w:cstheme="majorAscii"/>
        </w:rPr>
        <w:t>Wo sind aktuell ihre Probleme?</w:t>
      </w:r>
    </w:p>
    <w:p w:rsidR="7E2D5054" w:rsidP="7E5436A7" w:rsidRDefault="7E2D5054" w14:paraId="34B6AAE4" w14:textId="283A8A36">
      <w:pPr>
        <w:rPr>
          <w:rFonts w:ascii="Franklin Gothic Medium" w:hAnsi="Franklin Gothic Medium" w:eastAsia="Franklin Gothic Medium" w:cs="Franklin Gothic Medium" w:asciiTheme="majorAscii" w:hAnsiTheme="majorAscii" w:eastAsiaTheme="majorAscii" w:cstheme="majorAscii"/>
        </w:rPr>
      </w:pPr>
      <w:r w:rsidRPr="57BB3D49" w:rsidR="57BB3D49">
        <w:rPr>
          <w:rFonts w:ascii="Franklin Gothic Medium" w:hAnsi="Franklin Gothic Medium" w:eastAsia="Franklin Gothic Medium" w:cs="Franklin Gothic Medium" w:asciiTheme="majorAscii" w:hAnsiTheme="majorAscii" w:eastAsiaTheme="majorAscii" w:cstheme="majorAscii"/>
        </w:rPr>
        <w:t>-Das erste Problem, was bei uns diesen Block aufgetaucht ist, waren Probleme mit der Kommunikation mit dem Server. Wenn wir einen Request an den Server gestellt hatten, haben wir keine Antwort enthalten, weil wir die erwarteten Antworten noch nicht implementiert hatten. Dies wurde gelöst, in dem die benötigten Methoden implementiert wurden.</w:t>
      </w:r>
    </w:p>
    <w:p w:rsidRPr="009E69E9" w:rsidR="0059007C" w:rsidP="7E5436A7" w:rsidRDefault="0059007C" w14:paraId="35681BD2" w14:textId="4C27CA31"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0FD4D3F2" w14:textId="32BA3ECA">
      <w:pPr>
        <w:rPr>
          <w:rFonts w:ascii="Franklin Gothic Medium" w:hAnsi="Franklin Gothic Medium" w:eastAsia="Franklin Gothic Medium" w:cs="Franklin Gothic Medium" w:asciiTheme="majorAscii" w:hAnsiTheme="majorAscii" w:eastAsiaTheme="majorAscii" w:cstheme="majorAscii"/>
        </w:rPr>
      </w:pPr>
      <w:r w:rsidRPr="57BB3D49" w:rsidR="57BB3D49">
        <w:rPr>
          <w:rFonts w:ascii="Franklin Gothic Medium" w:hAnsi="Franklin Gothic Medium" w:eastAsia="Franklin Gothic Medium" w:cs="Franklin Gothic Medium" w:asciiTheme="majorAscii" w:hAnsiTheme="majorAscii" w:eastAsiaTheme="majorAscii" w:cstheme="majorAscii"/>
        </w:rPr>
        <w:t xml:space="preserve">- Wir haben das Problem, dass die POST-Methode den Body des </w:t>
      </w:r>
      <w:r w:rsidRPr="57BB3D49" w:rsidR="57BB3D49">
        <w:rPr>
          <w:rFonts w:ascii="Franklin Gothic Medium" w:hAnsi="Franklin Gothic Medium" w:eastAsia="Franklin Gothic Medium" w:cs="Franklin Gothic Medium" w:asciiTheme="majorAscii" w:hAnsiTheme="majorAscii" w:eastAsiaTheme="majorAscii" w:cstheme="majorAscii"/>
        </w:rPr>
        <w:t>Requests</w:t>
      </w:r>
      <w:r w:rsidRPr="57BB3D49" w:rsidR="57BB3D49">
        <w:rPr>
          <w:rFonts w:ascii="Franklin Gothic Medium" w:hAnsi="Franklin Gothic Medium" w:eastAsia="Franklin Gothic Medium" w:cs="Franklin Gothic Medium" w:asciiTheme="majorAscii" w:hAnsiTheme="majorAscii" w:eastAsiaTheme="majorAscii" w:cstheme="majorAscii"/>
        </w:rPr>
        <w:t xml:space="preserve"> zwar entgegennimmt, die Ausgabe jedoch nicht wie gewollt formatiert wird, da die geschweiften Klammern {} fehlen. Dadurch entsteht kein schönes JSON, das den Anforderungen entspricht. Durch weitere </w:t>
      </w:r>
      <w:r w:rsidRPr="57BB3D49" w:rsidR="57BB3D49">
        <w:rPr>
          <w:rFonts w:ascii="Franklin Gothic Medium" w:hAnsi="Franklin Gothic Medium" w:eastAsia="Franklin Gothic Medium" w:cs="Franklin Gothic Medium" w:asciiTheme="majorAscii" w:hAnsiTheme="majorAscii" w:eastAsiaTheme="majorAscii" w:cstheme="majorAscii"/>
        </w:rPr>
        <w:t>Formatierung</w:t>
      </w:r>
      <w:r w:rsidRPr="57BB3D49" w:rsidR="57BB3D49">
        <w:rPr>
          <w:rFonts w:ascii="Franklin Gothic Medium" w:hAnsi="Franklin Gothic Medium" w:eastAsia="Franklin Gothic Medium" w:cs="Franklin Gothic Medium" w:asciiTheme="majorAscii" w:hAnsiTheme="majorAscii" w:eastAsiaTheme="majorAscii" w:cstheme="majorAscii"/>
        </w:rPr>
        <w:t xml:space="preserve"> wurde dies gelöst. </w:t>
      </w:r>
    </w:p>
    <w:p w:rsidR="7E2D5054" w:rsidP="7E5436A7" w:rsidRDefault="7E2D5054" w14:paraId="792B6B2C" w14:textId="7B81F029"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692BBB4F" w14:textId="1CD20268" w14:noSpellErr="1">
      <w:pPr>
        <w:rPr>
          <w:rFonts w:ascii="Franklin Gothic Medium" w:hAnsi="Franklin Gothic Medium" w:eastAsia="Franklin Gothic Medium" w:cs="Franklin Gothic Medium" w:asciiTheme="majorAscii" w:hAnsiTheme="majorAscii" w:eastAsiaTheme="majorAscii" w:cstheme="majorAscii"/>
        </w:rPr>
      </w:pPr>
      <w:r w:rsidRPr="7E5436A7" w:rsidR="7E2D5054">
        <w:rPr>
          <w:rFonts w:ascii="Franklin Gothic Medium" w:hAnsi="Franklin Gothic Medium" w:eastAsia="Franklin Gothic Medium" w:cs="Franklin Gothic Medium" w:asciiTheme="majorAscii" w:hAnsiTheme="majorAscii" w:eastAsiaTheme="majorAscii" w:cstheme="majorAscii"/>
        </w:rPr>
        <w:t>-Auch müssen wir uns damit beschäftigen, wie wir die letzte Zahl in der URI, also die ID, extrahieren können, da wir diese für die PUT, DELETE und CREATE Funktionen benötigen.</w:t>
      </w:r>
    </w:p>
    <w:p w:rsidR="7E2D5054" w:rsidP="7E5436A7" w:rsidRDefault="7E2D5054" w14:paraId="787D3B86" w14:textId="00F08F9D"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72D58094" w14:textId="4E4C8B37">
      <w:pPr>
        <w:rPr>
          <w:rFonts w:ascii="Franklin Gothic Medium" w:hAnsi="Franklin Gothic Medium" w:eastAsia="Franklin Gothic Medium" w:cs="Franklin Gothic Medium" w:asciiTheme="majorAscii" w:hAnsiTheme="majorAscii" w:eastAsiaTheme="majorAscii" w:cstheme="majorAscii"/>
        </w:rPr>
      </w:pPr>
      <w:r w:rsidRPr="7E5436A7" w:rsidR="7E2D5054">
        <w:rPr>
          <w:rFonts w:ascii="Franklin Gothic Medium" w:hAnsi="Franklin Gothic Medium" w:eastAsia="Franklin Gothic Medium" w:cs="Franklin Gothic Medium" w:asciiTheme="majorAscii" w:hAnsiTheme="majorAscii" w:eastAsiaTheme="majorAscii" w:cstheme="majorAscii"/>
        </w:rPr>
        <w:t>- Wenn ein POST-Request gestellt wird, wird die ID mit dem Wert 0 vergeben, da das Auto-</w:t>
      </w:r>
      <w:r w:rsidRPr="7E5436A7" w:rsidR="7E2D5054">
        <w:rPr>
          <w:rFonts w:ascii="Franklin Gothic Medium" w:hAnsi="Franklin Gothic Medium" w:eastAsia="Franklin Gothic Medium" w:cs="Franklin Gothic Medium" w:asciiTheme="majorAscii" w:hAnsiTheme="majorAscii" w:eastAsiaTheme="majorAscii" w:cstheme="majorAscii"/>
        </w:rPr>
        <w:t>Increment</w:t>
      </w:r>
      <w:r w:rsidRPr="7E5436A7" w:rsidR="7E2D5054">
        <w:rPr>
          <w:rFonts w:ascii="Franklin Gothic Medium" w:hAnsi="Franklin Gothic Medium" w:eastAsia="Franklin Gothic Medium" w:cs="Franklin Gothic Medium" w:asciiTheme="majorAscii" w:hAnsiTheme="majorAscii" w:eastAsiaTheme="majorAscii" w:cstheme="majorAscii"/>
        </w:rPr>
        <w:t xml:space="preserve"> anscheinend nicht korrekt funktioniert. Beim erneuten Senden eines POST-</w:t>
      </w:r>
      <w:r w:rsidRPr="7E5436A7" w:rsidR="7E2D5054">
        <w:rPr>
          <w:rFonts w:ascii="Franklin Gothic Medium" w:hAnsi="Franklin Gothic Medium" w:eastAsia="Franklin Gothic Medium" w:cs="Franklin Gothic Medium" w:asciiTheme="majorAscii" w:hAnsiTheme="majorAscii" w:eastAsiaTheme="majorAscii" w:cstheme="majorAscii"/>
        </w:rPr>
        <w:t>Requests</w:t>
      </w:r>
      <w:r w:rsidRPr="7E5436A7" w:rsidR="7E2D5054">
        <w:rPr>
          <w:rFonts w:ascii="Franklin Gothic Medium" w:hAnsi="Franklin Gothic Medium" w:eastAsia="Franklin Gothic Medium" w:cs="Franklin Gothic Medium" w:asciiTheme="majorAscii" w:hAnsiTheme="majorAscii" w:eastAsiaTheme="majorAscii" w:cstheme="majorAscii"/>
        </w:rPr>
        <w:t xml:space="preserve"> tritt ein Fehler auf, da erneut die ID 0 vergeben wird, diese jedoch bereits existiert.</w:t>
      </w:r>
    </w:p>
    <w:p w:rsidR="7E5436A7" w:rsidP="7E5436A7" w:rsidRDefault="7E5436A7" w14:paraId="5640C617" w14:textId="4E96EE04">
      <w:pPr>
        <w:rPr>
          <w:rFonts w:ascii="Franklin Gothic Medium" w:hAnsi="Franklin Gothic Medium" w:eastAsia="Franklin Gothic Medium" w:cs="Franklin Gothic Medium" w:asciiTheme="majorAscii" w:hAnsiTheme="majorAscii" w:eastAsiaTheme="majorAscii" w:cstheme="majorAscii"/>
        </w:rPr>
      </w:pPr>
    </w:p>
    <w:p w:rsidR="57BB3D49" w:rsidP="57BB3D49" w:rsidRDefault="57BB3D49" w14:paraId="5C75A7C6" w14:textId="4FE1746B">
      <w:pPr>
        <w:pStyle w:val="Normal"/>
        <w:suppressLineNumbers w:val="0"/>
        <w:spacing w:before="40" w:beforeAutospacing="off" w:after="40" w:afterAutospacing="off" w:line="264" w:lineRule="auto"/>
        <w:ind w:left="0" w:right="0"/>
        <w:jc w:val="left"/>
        <w:rPr>
          <w:rFonts w:ascii="Franklin Gothic Medium" w:hAnsi="Franklin Gothic Medium" w:eastAsia="Franklin Gothic Medium" w:cs="Franklin Gothic Medium" w:asciiTheme="majorAscii" w:hAnsiTheme="majorAscii" w:eastAsiaTheme="majorAscii" w:cstheme="majorAscii"/>
        </w:rPr>
      </w:pPr>
      <w:r w:rsidRPr="57BB3D49" w:rsidR="57BB3D49">
        <w:rPr>
          <w:rFonts w:ascii="Franklin Gothic Medium" w:hAnsi="Franklin Gothic Medium" w:eastAsia="Franklin Gothic Medium" w:cs="Franklin Gothic Medium" w:asciiTheme="majorAscii" w:hAnsiTheme="majorAscii" w:eastAsiaTheme="majorAscii" w:cstheme="majorAscii"/>
        </w:rPr>
        <w:t xml:space="preserve">-Immer wenn eine Datenbank Connection aufgebaut wird, wird sie nicht geschlossen. </w:t>
      </w:r>
    </w:p>
    <w:p w:rsidR="7E5436A7" w:rsidP="7E5436A7" w:rsidRDefault="7E5436A7" w14:paraId="6166AA42" w14:textId="23208231">
      <w:pPr>
        <w:pStyle w:val="Normal"/>
        <w:suppressLineNumbers w:val="0"/>
        <w:bidi w:val="0"/>
        <w:spacing w:before="40" w:beforeAutospacing="off" w:after="40" w:afterAutospacing="off" w:line="264" w:lineRule="auto"/>
        <w:ind w:left="0" w:right="0"/>
        <w:jc w:val="left"/>
        <w:rPr>
          <w:rFonts w:ascii="Franklin Gothic Medium" w:hAnsi="Franklin Gothic Medium" w:eastAsia="Franklin Gothic Medium" w:cs="Franklin Gothic Medium" w:asciiTheme="majorAscii" w:hAnsiTheme="majorAscii" w:eastAsiaTheme="majorAscii" w:cstheme="majorAscii"/>
        </w:rPr>
      </w:pPr>
    </w:p>
    <w:p w:rsidR="3B15F777" w:rsidP="7E5436A7" w:rsidRDefault="3B15F777" w14:paraId="522B7DEC" w14:textId="09C1300B">
      <w:pPr>
        <w:pStyle w:val="Normal"/>
        <w:suppressLineNumbers w:val="0"/>
        <w:bidi w:val="0"/>
        <w:spacing w:before="40" w:beforeAutospacing="off" w:after="40" w:afterAutospacing="off" w:line="264" w:lineRule="auto"/>
        <w:ind w:left="0" w:right="0"/>
        <w:jc w:val="left"/>
        <w:rPr>
          <w:rFonts w:ascii="Franklin Gothic Medium" w:hAnsi="Franklin Gothic Medium" w:eastAsia="Franklin Gothic Medium" w:cs="Franklin Gothic Medium" w:asciiTheme="majorAscii" w:hAnsiTheme="majorAscii" w:eastAsiaTheme="majorAscii" w:cstheme="majorAscii"/>
        </w:rPr>
      </w:pPr>
      <w:r w:rsidRPr="57BB3D49" w:rsidR="57BB3D49">
        <w:rPr>
          <w:rFonts w:ascii="Franklin Gothic Medium" w:hAnsi="Franklin Gothic Medium" w:eastAsia="Franklin Gothic Medium" w:cs="Franklin Gothic Medium" w:asciiTheme="majorAscii" w:hAnsiTheme="majorAscii" w:eastAsiaTheme="majorAscii" w:cstheme="majorAscii"/>
        </w:rPr>
        <w:t xml:space="preserve">-Wir hattet einen </w:t>
      </w:r>
      <w:r w:rsidRPr="57BB3D49" w:rsidR="57BB3D49">
        <w:rPr>
          <w:rFonts w:ascii="Franklin Gothic Medium" w:hAnsi="Franklin Gothic Medium" w:eastAsia="Franklin Gothic Medium" w:cs="Franklin Gothic Medium" w:asciiTheme="majorAscii" w:hAnsiTheme="majorAscii" w:eastAsiaTheme="majorAscii" w:cstheme="majorAscii"/>
        </w:rPr>
        <w:t>Merge-Konflikt</w:t>
      </w:r>
      <w:r w:rsidRPr="57BB3D49" w:rsidR="57BB3D49">
        <w:rPr>
          <w:rFonts w:ascii="Franklin Gothic Medium" w:hAnsi="Franklin Gothic Medium" w:eastAsia="Franklin Gothic Medium" w:cs="Franklin Gothic Medium" w:asciiTheme="majorAscii" w:hAnsiTheme="majorAscii" w:eastAsiaTheme="majorAscii" w:cstheme="majorAscii"/>
        </w:rPr>
        <w:t xml:space="preserve"> als wir die beiden feature </w:t>
      </w:r>
      <w:r w:rsidRPr="57BB3D49" w:rsidR="57BB3D49">
        <w:rPr>
          <w:rFonts w:ascii="Franklin Gothic Medium" w:hAnsi="Franklin Gothic Medium" w:eastAsia="Franklin Gothic Medium" w:cs="Franklin Gothic Medium" w:asciiTheme="majorAscii" w:hAnsiTheme="majorAscii" w:eastAsiaTheme="majorAscii" w:cstheme="majorAscii"/>
        </w:rPr>
        <w:t>Branches</w:t>
      </w:r>
      <w:r w:rsidRPr="57BB3D49" w:rsidR="57BB3D49">
        <w:rPr>
          <w:rFonts w:ascii="Franklin Gothic Medium" w:hAnsi="Franklin Gothic Medium" w:eastAsia="Franklin Gothic Medium" w:cs="Franklin Gothic Medium" w:asciiTheme="majorAscii" w:hAnsiTheme="majorAscii" w:eastAsiaTheme="majorAscii" w:cstheme="majorAscii"/>
        </w:rPr>
        <w:t xml:space="preserve"> von unserer aufgesplitteten Gruppe miteinander </w:t>
      </w:r>
      <w:r w:rsidRPr="57BB3D49" w:rsidR="57BB3D49">
        <w:rPr>
          <w:rFonts w:ascii="Franklin Gothic Medium" w:hAnsi="Franklin Gothic Medium" w:eastAsia="Franklin Gothic Medium" w:cs="Franklin Gothic Medium" w:asciiTheme="majorAscii" w:hAnsiTheme="majorAscii" w:eastAsiaTheme="majorAscii" w:cstheme="majorAscii"/>
        </w:rPr>
        <w:t>mergen</w:t>
      </w:r>
      <w:r w:rsidRPr="57BB3D49" w:rsidR="57BB3D49">
        <w:rPr>
          <w:rFonts w:ascii="Franklin Gothic Medium" w:hAnsi="Franklin Gothic Medium" w:eastAsia="Franklin Gothic Medium" w:cs="Franklin Gothic Medium" w:asciiTheme="majorAscii" w:hAnsiTheme="majorAscii" w:eastAsiaTheme="majorAscii" w:cstheme="majorAscii"/>
        </w:rPr>
        <w:t xml:space="preserve"> wollten. Das müssen wir noch beheben.</w:t>
      </w:r>
    </w:p>
    <w:p w:rsidR="7E5436A7" w:rsidP="7E5436A7" w:rsidRDefault="7E5436A7" w14:paraId="5CF9693A" w14:textId="4DCD0BDA">
      <w:pPr>
        <w:rPr>
          <w:rFonts w:ascii="Franklin Gothic Medium" w:hAnsi="Franklin Gothic Medium" w:eastAsia="Franklin Gothic Medium" w:cs="Franklin Gothic Medium" w:asciiTheme="majorAscii" w:hAnsiTheme="majorAscii" w:eastAsiaTheme="majorAscii" w:cstheme="majorAscii"/>
        </w:rPr>
      </w:pPr>
    </w:p>
    <w:p w:rsidR="29FACC95" w:rsidP="7E5436A7" w:rsidRDefault="29FACC95" w14:paraId="18E9E6A3" w14:textId="6E3E7FDE">
      <w:pPr>
        <w:rPr>
          <w:rFonts w:ascii="Franklin Gothic Medium" w:hAnsi="Franklin Gothic Medium" w:eastAsia="Franklin Gothic Medium" w:cs="Franklin Gothic Medium" w:asciiTheme="majorAscii" w:hAnsiTheme="majorAscii" w:eastAsiaTheme="majorAscii" w:cstheme="majorAscii"/>
        </w:rPr>
      </w:pPr>
      <w:r w:rsidRPr="7E5436A7" w:rsidR="29FACC95">
        <w:rPr>
          <w:rFonts w:ascii="Franklin Gothic Medium" w:hAnsi="Franklin Gothic Medium" w:eastAsia="Franklin Gothic Medium" w:cs="Franklin Gothic Medium" w:asciiTheme="majorAscii" w:hAnsiTheme="majorAscii" w:eastAsiaTheme="majorAscii" w:cstheme="majorAscii"/>
          <w:lang w:val="de-DE"/>
        </w:rPr>
        <w:t xml:space="preserve">-Error wenn READ-Request gestartet wird </w:t>
      </w:r>
      <w:r w:rsidRPr="7E5436A7" w:rsidR="29FACC95">
        <w:rPr>
          <w:rFonts w:ascii="Franklin Gothic Medium" w:hAnsi="Franklin Gothic Medium" w:eastAsia="Franklin Gothic Medium" w:cs="Franklin Gothic Medium" w:asciiTheme="majorAscii" w:hAnsiTheme="majorAscii" w:eastAsiaTheme="majorAscii" w:cstheme="majorAscii"/>
          <w:lang w:val="de-DE"/>
        </w:rPr>
        <w:t>“</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org.sqlite.SQLiteException</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[SQLITE_ERROR] SQL </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error</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or</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missing</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database</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no</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such </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table</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project</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an der Lösung dieses </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Problemes</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wird auch aktuell gearbeitet.</w:t>
      </w:r>
    </w:p>
    <w:p w:rsidRPr="009E69E9" w:rsidR="0059007C" w:rsidP="7E5436A7" w:rsidRDefault="0059007C" w14:paraId="7F3C1E59" w14:textId="298896E0" w14:noSpellErr="1">
      <w:pPr>
        <w:pStyle w:val="Normal"/>
        <w:rPr>
          <w:rFonts w:ascii="Franklin Gothic Medium" w:hAnsi="Franklin Gothic Medium" w:eastAsia="Franklin Gothic Medium" w:cs="Franklin Gothic Medium" w:asciiTheme="majorAscii" w:hAnsiTheme="majorAscii" w:eastAsiaTheme="majorAscii" w:cstheme="majorAscii"/>
        </w:rPr>
      </w:pPr>
    </w:p>
    <w:p w:rsidR="57BB3D49" w:rsidP="57BB3D49" w:rsidRDefault="57BB3D49" w14:paraId="0B92981B" w14:textId="6E5B05F6">
      <w:pPr>
        <w:pStyle w:val="Normal"/>
        <w:ind w:left="0"/>
        <w:rPr>
          <w:rFonts w:ascii="Franklin Gothic Medium" w:hAnsi="Franklin Gothic Medium" w:eastAsia="Franklin Gothic Medium" w:cs="Franklin Gothic Medium" w:asciiTheme="majorAscii" w:hAnsiTheme="majorAscii" w:eastAsiaTheme="majorAscii" w:cstheme="majorAscii"/>
          <w:i w:val="1"/>
          <w:iCs w:val="1"/>
          <w:color w:val="0D0D0D" w:themeColor="text1" w:themeTint="F2" w:themeShade="FF"/>
          <w:sz w:val="22"/>
          <w:szCs w:val="22"/>
        </w:rPr>
      </w:pPr>
      <w:r w:rsidRPr="57BB3D49" w:rsidR="57BB3D49">
        <w:rPr>
          <w:rFonts w:ascii="Franklin Gothic Medium" w:hAnsi="Franklin Gothic Medium" w:eastAsia="Franklin Gothic Medium" w:cs="Franklin Gothic Medium" w:asciiTheme="majorAscii" w:hAnsiTheme="majorAscii" w:eastAsiaTheme="majorAscii" w:cstheme="majorAscii"/>
          <w:i w:val="1"/>
          <w:iCs w:val="1"/>
          <w:color w:val="0D0D0D" w:themeColor="text1" w:themeTint="F2" w:themeShade="FF"/>
          <w:sz w:val="22"/>
          <w:szCs w:val="22"/>
        </w:rPr>
        <w:t xml:space="preserve">-Bei einem Post Request wird nicht das angegebene Datum nicht korrekt in die Datenbank geschrieben. Obwohl das angegebene Datum als </w:t>
      </w:r>
      <w:r w:rsidRPr="57BB3D49" w:rsidR="57BB3D49">
        <w:rPr>
          <w:rFonts w:ascii="Franklin Gothic Medium" w:hAnsi="Franklin Gothic Medium" w:eastAsia="Franklin Gothic Medium" w:cs="Franklin Gothic Medium" w:asciiTheme="majorAscii" w:hAnsiTheme="majorAscii" w:eastAsiaTheme="majorAscii" w:cstheme="majorAscii"/>
          <w:i w:val="1"/>
          <w:iCs w:val="1"/>
          <w:color w:val="0D0D0D" w:themeColor="text1" w:themeTint="F2" w:themeShade="FF"/>
          <w:sz w:val="22"/>
          <w:szCs w:val="22"/>
        </w:rPr>
        <w:t>Dateformat</w:t>
      </w:r>
      <w:r w:rsidRPr="57BB3D49" w:rsidR="57BB3D49">
        <w:rPr>
          <w:rFonts w:ascii="Franklin Gothic Medium" w:hAnsi="Franklin Gothic Medium" w:eastAsia="Franklin Gothic Medium" w:cs="Franklin Gothic Medium" w:asciiTheme="majorAscii" w:hAnsiTheme="majorAscii" w:eastAsiaTheme="majorAscii" w:cstheme="majorAscii"/>
          <w:i w:val="1"/>
          <w:iCs w:val="1"/>
          <w:color w:val="0D0D0D" w:themeColor="text1" w:themeTint="F2" w:themeShade="FF"/>
          <w:sz w:val="22"/>
          <w:szCs w:val="22"/>
        </w:rPr>
        <w:t xml:space="preserve"> in Java erkannt wird, erscheint ein anderes in der Datenbank. </w:t>
      </w:r>
    </w:p>
    <w:p w:rsidR="57BB3D49" w:rsidP="57BB3D49" w:rsidRDefault="57BB3D49" w14:paraId="35AFB2D9" w14:textId="574C1219">
      <w:pPr>
        <w:pStyle w:val="Normal"/>
        <w:ind w:left="0"/>
        <w:rPr>
          <w:rFonts w:ascii="Franklin Gothic Medium" w:hAnsi="Franklin Gothic Medium" w:eastAsia="Franklin Gothic Medium" w:cs="Franklin Gothic Medium" w:asciiTheme="majorAscii" w:hAnsiTheme="majorAscii" w:eastAsiaTheme="majorAscii" w:cstheme="majorAscii"/>
          <w:i w:val="1"/>
          <w:iCs w:val="1"/>
          <w:color w:val="0D0D0D" w:themeColor="text1" w:themeTint="F2" w:themeShade="FF"/>
          <w:sz w:val="22"/>
          <w:szCs w:val="22"/>
        </w:rPr>
      </w:pPr>
      <w:r w:rsidRPr="57BB3D49" w:rsidR="57BB3D49">
        <w:rPr>
          <w:rFonts w:ascii="Franklin Gothic Medium" w:hAnsi="Franklin Gothic Medium" w:eastAsia="Franklin Gothic Medium" w:cs="Franklin Gothic Medium" w:asciiTheme="majorAscii" w:hAnsiTheme="majorAscii" w:eastAsiaTheme="majorAscii" w:cstheme="majorAscii"/>
          <w:i w:val="1"/>
          <w:iCs w:val="1"/>
          <w:color w:val="0D0D0D" w:themeColor="text1" w:themeTint="F2" w:themeShade="FF"/>
          <w:sz w:val="22"/>
          <w:szCs w:val="22"/>
        </w:rPr>
        <w:t xml:space="preserve">Dies wurde gelöst, in dem bei der Erstellung des </w:t>
      </w:r>
      <w:r w:rsidRPr="57BB3D49" w:rsidR="57BB3D49">
        <w:rPr>
          <w:rFonts w:ascii="Franklin Gothic Medium" w:hAnsi="Franklin Gothic Medium" w:eastAsia="Franklin Gothic Medium" w:cs="Franklin Gothic Medium" w:asciiTheme="majorAscii" w:hAnsiTheme="majorAscii" w:eastAsiaTheme="majorAscii" w:cstheme="majorAscii"/>
          <w:i w:val="1"/>
          <w:iCs w:val="1"/>
          <w:color w:val="0D0D0D" w:themeColor="text1" w:themeTint="F2" w:themeShade="FF"/>
          <w:sz w:val="22"/>
          <w:szCs w:val="22"/>
        </w:rPr>
        <w:t>SQL Statements</w:t>
      </w:r>
      <w:r w:rsidRPr="57BB3D49" w:rsidR="57BB3D49">
        <w:rPr>
          <w:rFonts w:ascii="Franklin Gothic Medium" w:hAnsi="Franklin Gothic Medium" w:eastAsia="Franklin Gothic Medium" w:cs="Franklin Gothic Medium" w:asciiTheme="majorAscii" w:hAnsiTheme="majorAscii" w:eastAsiaTheme="majorAscii" w:cstheme="majorAscii"/>
          <w:i w:val="1"/>
          <w:iCs w:val="1"/>
          <w:color w:val="0D0D0D" w:themeColor="text1" w:themeTint="F2" w:themeShade="FF"/>
          <w:sz w:val="22"/>
          <w:szCs w:val="22"/>
        </w:rPr>
        <w:t xml:space="preserve"> für den Post Request fehlende Anführungszeichen eingefügt wurden. </w:t>
      </w:r>
    </w:p>
    <w:p w:rsidRPr="009E69E9" w:rsidR="0059007C" w:rsidP="7E5436A7" w:rsidRDefault="0059007C" w14:paraId="063D8C0A" w14:textId="02322105" w14:noSpellErr="1">
      <w:pPr>
        <w:rPr>
          <w:rFonts w:ascii="Franklin Gothic Medium" w:hAnsi="Franklin Gothic Medium" w:eastAsia="Franklin Gothic Medium" w:cs="Franklin Gothic Medium" w:asciiTheme="majorAscii" w:hAnsiTheme="majorAscii" w:eastAsiaTheme="majorAscii" w:cstheme="majorAscii"/>
        </w:rPr>
      </w:pPr>
    </w:p>
    <w:p w:rsidRPr="009E69E9" w:rsidR="0059007C" w:rsidP="7E5436A7" w:rsidRDefault="0059007C" w14:paraId="582977EF" w14:textId="49EAF1BB" w14:noSpellErr="1">
      <w:pPr>
        <w:tabs>
          <w:tab w:val="left" w:pos="3300"/>
        </w:tabs>
        <w:rPr>
          <w:rFonts w:ascii="Franklin Gothic Medium" w:hAnsi="Franklin Gothic Medium" w:eastAsia="Franklin Gothic Medium" w:cs="Franklin Gothic Medium" w:asciiTheme="majorAscii" w:hAnsiTheme="majorAscii" w:eastAsiaTheme="majorAscii" w:cstheme="majorAscii"/>
        </w:rPr>
      </w:pPr>
      <w:r w:rsidRPr="009E69E9">
        <w:tab/>
      </w:r>
    </w:p>
    <w:sectPr w:rsidRPr="009E69E9" w:rsidR="0059007C" w:rsidSect="000B6178">
      <w:headerReference w:type="even" r:id="rId10"/>
      <w:headerReference w:type="default" r:id="rId11"/>
      <w:footerReference w:type="even" r:id="rId12"/>
      <w:footerReference w:type="default" r:id="rId13"/>
      <w:headerReference w:type="first" r:id="rId14"/>
      <w:footerReference w:type="first" r:id="rId15"/>
      <w:pgSz w:w="11906" w:h="16838" w:orient="portrait" w:code="9"/>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4525" w:rsidRDefault="00934525" w14:paraId="483D711A" w14:textId="77777777">
      <w:pPr>
        <w:spacing w:after="0" w:line="240" w:lineRule="auto"/>
      </w:pPr>
      <w:r>
        <w:separator/>
      </w:r>
    </w:p>
  </w:endnote>
  <w:endnote w:type="continuationSeparator" w:id="0">
    <w:p w:rsidR="00934525" w:rsidRDefault="00934525" w14:paraId="4DDED8F6" w14:textId="77777777">
      <w:pPr>
        <w:spacing w:after="0" w:line="240" w:lineRule="auto"/>
      </w:pPr>
      <w:r>
        <w:continuationSeparator/>
      </w:r>
    </w:p>
  </w:endnote>
  <w:endnote w:type="continuationNotice" w:id="1">
    <w:p w:rsidR="00934525" w:rsidRDefault="00934525" w14:paraId="300B46ED"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0000000000000000000"/>
    <w:charset w:val="00"/>
    <w:family w:val="roman"/>
    <w:notTrueType/>
    <w:pitch w:val="default"/>
  </w:font>
  <w:font w:name="HGGothicE">
    <w:altName w:val="HGｺﾞｼｯｸE"/>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4FCE" w:rsidRDefault="006A4FCE" w14:paraId="112F943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01626D" w:rsidRDefault="000B6178" w14:paraId="6BA58EF6" w14:textId="77777777">
    <w:pPr>
      <w:pStyle w:val="Footer"/>
    </w:pPr>
    <w:r>
      <w:rPr>
        <w:noProof/>
        <w:lang w:val="en-US" w:eastAsia="en-US"/>
      </w:rPr>
      <mc:AlternateContent>
        <mc:Choice Requires="wps">
          <w:drawing>
            <wp:anchor distT="0" distB="0" distL="114300" distR="114300" simplePos="0" relativeHeight="251658241" behindDoc="0" locked="0" layoutInCell="1" allowOverlap="1" wp14:anchorId="73F78DC4" wp14:editId="0CE6BE5B">
              <wp:simplePos x="0" y="0"/>
              <wp:positionH relativeFrom="column">
                <wp:posOffset>-715645</wp:posOffset>
              </wp:positionH>
              <wp:positionV relativeFrom="paragraph">
                <wp:posOffset>178435</wp:posOffset>
              </wp:positionV>
              <wp:extent cx="7833207" cy="447841"/>
              <wp:effectExtent l="0" t="0" r="0" b="9525"/>
              <wp:wrapNone/>
              <wp:docPr id="42" name="Rechteck 42" descr="dekoratives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rect id="Rechteck 42" style="position:absolute;margin-left:-56.35pt;margin-top:14.05pt;width:616.8pt;height:35.25pt;z-index:251655167;visibility:visible;mso-wrap-style:square;mso-wrap-distance-left:9pt;mso-wrap-distance-top:0;mso-wrap-distance-right:9pt;mso-wrap-distance-bottom:0;mso-position-horizontal:absolute;mso-position-horizontal-relative:text;mso-position-vertical:absolute;mso-position-vertical-relative:text;v-text-anchor:middle" alt="dekoratives Element" o:spid="_x0000_s1026" fillcolor="#1cade4 [3204]" stroked="f" strokeweight="1pt" w14:anchorId="3CE2B4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">
              <v:fill type="gradient" color2="#1481ab [2404]" colors="0 #1cade4;62259f #1482ac" angle="270" focus="100%" rotate="t"/>
            </v:rect>
          </w:pict>
        </mc:Fallback>
      </mc:AlternateContent>
    </w:r>
    <w:r w:rsidR="00DA4A43">
      <w:rPr>
        <w:lang w:bidi="de-DE"/>
      </w:rPr>
      <w:fldChar w:fldCharType="begin"/>
    </w:r>
    <w:r w:rsidR="00DA4A43">
      <w:rPr>
        <w:lang w:bidi="de-DE"/>
      </w:rPr>
      <w:instrText xml:space="preserve"> PAGE   \* MERGEFORMAT </w:instrText>
    </w:r>
    <w:r w:rsidR="00DA4A43">
      <w:rPr>
        <w:lang w:bidi="de-DE"/>
      </w:rPr>
      <w:fldChar w:fldCharType="separate"/>
    </w:r>
    <w:r w:rsidR="0045130A">
      <w:rPr>
        <w:noProof/>
        <w:lang w:bidi="de-DE"/>
      </w:rPr>
      <w:t>2</w:t>
    </w:r>
    <w:r w:rsidR="00DA4A43">
      <w:rPr>
        <w:noProof/>
        <w:lang w:bidi="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A4FCE" w:rsidRDefault="006A4FCE" w14:paraId="031FCD05" w14:textId="4A27653B">
    <w:pPr>
      <w:pStyle w:val="Footer"/>
    </w:pPr>
    <w:r>
      <w:rPr>
        <w:noProof/>
      </w:rPr>
      <mc:AlternateContent>
        <mc:Choice Requires="wps">
          <w:drawing>
            <wp:anchor distT="0" distB="0" distL="114300" distR="114300" simplePos="0" relativeHeight="251658246" behindDoc="1" locked="0" layoutInCell="1" allowOverlap="1" wp14:anchorId="6463645E" wp14:editId="2A92E495">
              <wp:simplePos x="0" y="0"/>
              <wp:positionH relativeFrom="column">
                <wp:posOffset>-706755</wp:posOffset>
              </wp:positionH>
              <wp:positionV relativeFrom="paragraph">
                <wp:posOffset>180865</wp:posOffset>
              </wp:positionV>
              <wp:extent cx="7806290" cy="448293"/>
              <wp:effectExtent l="0" t="0" r="4445" b="9525"/>
              <wp:wrapNone/>
              <wp:docPr id="18" name="Rechteck 26"/>
              <wp:cNvGraphicFramePr/>
              <a:graphic xmlns:a="http://schemas.openxmlformats.org/drawingml/2006/main">
                <a:graphicData uri="http://schemas.microsoft.com/office/word/2010/wordprocessingShape">
                  <wps:wsp>
                    <wps:cNvSpPr/>
                    <wps:spPr>
                      <a:xfrm>
                        <a:off x="0" y="0"/>
                        <a:ext cx="7806290" cy="448293"/>
                      </a:xfrm>
                      <a:prstGeom prst="rect">
                        <a:avLst/>
                      </a:prstGeom>
                      <a:gradFill flip="none" rotWithShape="1">
                        <a:gsLst>
                          <a:gs pos="0">
                            <a:schemeClr val="accent1"/>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rect id="Rechteck 26" style="position:absolute;margin-left:-55.65pt;margin-top:14.25pt;width:614.65pt;height:35.3pt;z-index:-251652097;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cade4 [3204]" stroked="f" strokeweight="1pt" w14:anchorId="377557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">
              <v:fill type="gradient" color2="#1481ab [2404]" colors="0 #1cade4;62259f #1482ac" angle="270" focus="100%" rotate="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4525" w:rsidRDefault="00934525" w14:paraId="590DAF57" w14:textId="77777777">
      <w:pPr>
        <w:spacing w:after="0" w:line="240" w:lineRule="auto"/>
      </w:pPr>
      <w:r>
        <w:separator/>
      </w:r>
    </w:p>
  </w:footnote>
  <w:footnote w:type="continuationSeparator" w:id="0">
    <w:p w:rsidR="00934525" w:rsidRDefault="00934525" w14:paraId="64BDE757" w14:textId="77777777">
      <w:pPr>
        <w:spacing w:after="0" w:line="240" w:lineRule="auto"/>
      </w:pPr>
      <w:r>
        <w:continuationSeparator/>
      </w:r>
    </w:p>
  </w:footnote>
  <w:footnote w:type="continuationNotice" w:id="1">
    <w:p w:rsidR="00934525" w:rsidRDefault="00934525" w14:paraId="727AAA76"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4FCE" w:rsidRDefault="006A4FCE" w14:paraId="2E99108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2198A" w:rsidRDefault="00B2198A" w14:paraId="38B83238" w14:textId="77777777">
    <w:pPr>
      <w:pStyle w:val="Header"/>
    </w:pPr>
    <w:r>
      <w:rPr>
        <w:noProof/>
        <w:lang w:val="en-US" w:eastAsia="en-US"/>
      </w:rPr>
      <mc:AlternateContent>
        <mc:Choice Requires="wps">
          <w:drawing>
            <wp:anchor distT="0" distB="0" distL="114300" distR="114300" simplePos="0" relativeHeight="251658240" behindDoc="0" locked="0" layoutInCell="1" allowOverlap="1" wp14:anchorId="5F92B90A" wp14:editId="0CDCC7B9">
              <wp:simplePos x="0" y="0"/>
              <wp:positionH relativeFrom="column">
                <wp:posOffset>-715645</wp:posOffset>
              </wp:positionH>
              <wp:positionV relativeFrom="paragraph">
                <wp:posOffset>-457200</wp:posOffset>
              </wp:positionV>
              <wp:extent cx="7833207" cy="447841"/>
              <wp:effectExtent l="0" t="0" r="0" b="9525"/>
              <wp:wrapNone/>
              <wp:docPr id="41" name="Rechteck 41" descr="dekoratives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rect id="Rechteck 41" style="position:absolute;margin-left:-56.35pt;margin-top:-36pt;width:616.8pt;height:35.25pt;z-index:251653119;visibility:visible;mso-wrap-style:square;mso-wrap-distance-left:9pt;mso-wrap-distance-top:0;mso-wrap-distance-right:9pt;mso-wrap-distance-bottom:0;mso-position-horizontal:absolute;mso-position-horizontal-relative:text;mso-position-vertical:absolute;mso-position-vertical-relative:text;v-text-anchor:middle" alt="dekoratives Element" o:spid="_x0000_s1026" fillcolor="#1cade4 [3204]" stroked="f" strokeweight="1pt" w14:anchorId="7F9220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">
              <v:fill type="gradient" color2="#1481ab [2404]" colors="0 #1cade4;62259f #1482ac" angle="270" focus="100%" rotate="t"/>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E81885" w:rsidRDefault="006A4FCE" w14:paraId="10DB3CA7" w14:textId="4E98EA1D">
    <w:pPr>
      <w:pStyle w:val="Header"/>
    </w:pPr>
    <w:r w:rsidRPr="006A4FCE">
      <w:rPr>
        <w:noProof/>
      </w:rPr>
      <w:drawing>
        <wp:anchor distT="0" distB="0" distL="114300" distR="114300" simplePos="0" relativeHeight="251658243" behindDoc="1" locked="0" layoutInCell="1" allowOverlap="1" wp14:anchorId="448702DF" wp14:editId="7CFDEE49">
          <wp:simplePos x="0" y="0"/>
          <wp:positionH relativeFrom="column">
            <wp:posOffset>3886200</wp:posOffset>
          </wp:positionH>
          <wp:positionV relativeFrom="paragraph">
            <wp:posOffset>-66675</wp:posOffset>
          </wp:positionV>
          <wp:extent cx="2970530" cy="1009542"/>
          <wp:effectExtent l="0" t="0" r="1270" b="63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986401" cy="101493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2" behindDoc="1" locked="0" layoutInCell="1" allowOverlap="1" wp14:anchorId="2C6369C4" wp14:editId="5B5A2A1C">
              <wp:simplePos x="0" y="0"/>
              <wp:positionH relativeFrom="column">
                <wp:posOffset>-825426</wp:posOffset>
              </wp:positionH>
              <wp:positionV relativeFrom="paragraph">
                <wp:posOffset>-579131</wp:posOffset>
              </wp:positionV>
              <wp:extent cx="7873591" cy="2407932"/>
              <wp:effectExtent l="0" t="0" r="0" b="0"/>
              <wp:wrapNone/>
              <wp:docPr id="2" name="Freihandform 19"/>
              <wp:cNvGraphicFramePr/>
              <a:graphic xmlns:a="http://schemas.openxmlformats.org/drawingml/2006/main">
                <a:graphicData uri="http://schemas.microsoft.com/office/word/2010/wordprocessingShape">
                  <wps:wsp>
                    <wps:cNvSpPr/>
                    <wps:spPr>
                      <a:xfrm>
                        <a:off x="0" y="0"/>
                        <a:ext cx="7873591" cy="2407932"/>
                      </a:xfrm>
                      <a:prstGeom prst="rect">
                        <a:avLst/>
                      </a:prstGeom>
                      <a:solidFill>
                        <a:schemeClr val="tx2"/>
                      </a:solidFill>
                      <a:ln w="8460" cap="flat">
                        <a:noFill/>
                        <a:prstDash val="solid"/>
                        <a:miter/>
                      </a:ln>
                    </wps:spPr>
                    <wps:txbx>
                      <w:txbxContent>
                        <w:p w:rsidR="000B6178" w:rsidP="000B6178" w:rsidRDefault="000B6178" w14:paraId="06BCA3C9" w14:textId="77777777">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Freihandform 19" style="position:absolute;margin-left:-65pt;margin-top:-45.6pt;width:619.95pt;height:189.6pt;z-index:-25165823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335b74 [3215]" stroked="f" strokeweight=".235mm" w14:anchorId="2C6369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">
              <v:textbox>
                <w:txbxContent>
                  <w:p w:rsidR="000B6178" w:rsidP="000B6178" w:rsidRDefault="000B6178" w14:paraId="06BCA3C9" w14:textId="77777777">
                    <w:pPr>
                      <w:jc w:val="center"/>
                    </w:pPr>
                  </w:p>
                </w:txbxContent>
              </v:textbox>
            </v:rect>
          </w:pict>
        </mc:Fallback>
      </mc:AlternateContent>
    </w:r>
    <w:r>
      <w:rPr>
        <w:noProof/>
      </w:rPr>
      <mc:AlternateContent>
        <mc:Choice Requires="wpg">
          <w:drawing>
            <wp:anchor distT="0" distB="0" distL="114300" distR="114300" simplePos="0" relativeHeight="251658247" behindDoc="1" locked="0" layoutInCell="1" allowOverlap="1" wp14:anchorId="64AE97E6" wp14:editId="360A8EF6">
              <wp:simplePos x="0" y="0"/>
              <wp:positionH relativeFrom="column">
                <wp:posOffset>3126105</wp:posOffset>
              </wp:positionH>
              <wp:positionV relativeFrom="paragraph">
                <wp:posOffset>-464869</wp:posOffset>
              </wp:positionV>
              <wp:extent cx="1806335" cy="1984300"/>
              <wp:effectExtent l="0" t="0" r="0" b="16510"/>
              <wp:wrapNone/>
              <wp:docPr id="4" name="Gruppe 9"/>
              <wp:cNvGraphicFramePr/>
              <a:graphic xmlns:a="http://schemas.openxmlformats.org/drawingml/2006/main">
                <a:graphicData uri="http://schemas.microsoft.com/office/word/2010/wordprocessingGroup">
                  <wpg:wgp>
                    <wpg:cNvGrpSpPr/>
                    <wpg:grpSpPr>
                      <a:xfrm>
                        <a:off x="0" y="0"/>
                        <a:ext cx="1806335" cy="1984300"/>
                        <a:chOff x="34534" y="0"/>
                        <a:chExt cx="1806761" cy="1985392"/>
                      </a:xfrm>
                    </wpg:grpSpPr>
                    <wps:wsp>
                      <wps:cNvPr id="5" name="Parallelogramm 12"/>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arallelogramm 10"/>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group id="Gruppe 9" style="position:absolute;margin-left:246.15pt;margin-top:-36.6pt;width:142.25pt;height:156.25pt;z-index:-251651073" coordsize="18067,19853" coordorigin="345" o:spid="_x0000_s1026" w14:anchorId="366E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">
              <v:shape id="Parallelogramm 12" style="position:absolute;left:5066;top:6506;width:10950;height:15743;rotation:-75;visibility:visible;mso-wrap-style:square;v-text-anchor:middle" coordsize="1095750,1574861" o:spid="_x0000_s1027" fillcolor="#1cade4 [3204]" stroked="f" strokeweight="1pt" path="m,874172l539848,r555902,271253l181009,1574861,,8741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">
                <v:fill type="gradient" color2="#192d39 [1615]" colors="0 #1cade4;17039f #1cade4" angle="120" focus="100%" rotate="t">
                  <o:fill v:ext="view" type="gradientUnscaled"/>
                </v:fill>
                <v:stroke joinstyle="miter"/>
                <v:path arrowok="t" o:connecttype="custom" o:connectlocs="0,873867;539500,0;1095043,271158;180892,1574311;0,873867" o:connectangles="0,0,0,0,0"/>
              </v:shape>
              <v:shape id="Parallelogramm 10" style="position:absolute;left:345;width:12579;height:14077;visibility:visible;mso-wrap-style:square;v-text-anchor:middle" coordsize="1258933,1408259" o:spid="_x0000_s1028" fillcolor="#76cdee [1940]" stroked="f" strokeweight="1pt" path="m,1003484l671420,r587513,7950l394780,1408259,,10034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">
                <v:fill type="gradient" color2="#1481ab [2404]" colors="0 #77ceef;62259f #1482ac" angle="270" focus="100%" rotate="t"/>
                <v:stroke joinstyle="miter"/>
                <v:path arrowok="t" o:connecttype="custom" o:connectlocs="0,1003155;670888,0;1257935,7947;394467,1407797;0,1003155" o:connectangles="0,0,0,0,0"/>
              </v:shape>
            </v:group>
          </w:pict>
        </mc:Fallback>
      </mc:AlternateContent>
    </w:r>
    <w:r>
      <w:rPr>
        <w:noProof/>
      </w:rPr>
      <mc:AlternateContent>
        <mc:Choice Requires="wpg">
          <w:drawing>
            <wp:anchor distT="0" distB="0" distL="114300" distR="114300" simplePos="0" relativeHeight="251658248" behindDoc="1" locked="0" layoutInCell="1" allowOverlap="1" wp14:anchorId="3C3E741A" wp14:editId="03EBE175">
              <wp:simplePos x="0" y="0"/>
              <wp:positionH relativeFrom="column">
                <wp:posOffset>6196965</wp:posOffset>
              </wp:positionH>
              <wp:positionV relativeFrom="paragraph">
                <wp:posOffset>-411547</wp:posOffset>
              </wp:positionV>
              <wp:extent cx="1867287" cy="1966431"/>
              <wp:effectExtent l="0" t="57150" r="0" b="0"/>
              <wp:wrapNone/>
              <wp:docPr id="8" name="Gruppe 16"/>
              <wp:cNvGraphicFramePr/>
              <a:graphic xmlns:a="http://schemas.openxmlformats.org/drawingml/2006/main">
                <a:graphicData uri="http://schemas.microsoft.com/office/word/2010/wordprocessingGroup">
                  <wpg:wgp>
                    <wpg:cNvGrpSpPr/>
                    <wpg:grpSpPr>
                      <a:xfrm rot="10800000">
                        <a:off x="0" y="0"/>
                        <a:ext cx="1867287" cy="1966431"/>
                        <a:chOff x="-1" y="0"/>
                        <a:chExt cx="1867535" cy="1966560"/>
                      </a:xfrm>
                    </wpg:grpSpPr>
                    <wps:wsp>
                      <wps:cNvPr id="12" name="Parallelogramm 12"/>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accent2">
                                <a:lumMod val="75000"/>
                              </a:schemeClr>
                            </a:gs>
                          </a:gsLst>
                          <a:lin ang="1980000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arallelogramm 10"/>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solidFill>
                          <a:schemeClr val="accent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group id="Gruppe 16" style="position:absolute;margin-left:487.95pt;margin-top:-32.4pt;width:147.05pt;height:154.85pt;rotation:180;z-index:-251650049" coordsize="18675,19665" coordorigin="" o:spid="_x0000_s1026" w14:anchorId="7ADD1B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">
              <v:shape id="Parallelogramm 12" style="position:absolute;left:3042;top:4031;width:12592;height:18675;rotation:-75;visibility:visible;mso-wrap-style:square;v-text-anchor:middle" coordsize="1260018,1868187" o:spid="_x0000_s1027" fillcolor="#1cade4 [3204]" stroked="f" strokeweight="1pt" path="m,1167498l728456,r531562,180603l181009,1868187,,11674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">
                <v:fill type="gradient" color2="#1c6194 [2405]" colors="0 #1cade4;17039f #1cade4" angle="120" focus="100%" rotate="t">
                  <o:fill v:ext="view" type="gradientUnscaled"/>
                </v:fill>
                <v:stroke joinstyle="miter"/>
                <v:path arrowok="t" o:connecttype="custom" o:connectlocs="0,1167091;727986,0;1259205,180540;180892,1867535;0,1167091" o:connectangles="0,0,0,0,0"/>
              </v:shape>
              <v:shape id="Parallelogramm 10" style="position:absolute;left:345;width:12579;height:14077;visibility:visible;mso-wrap-style:square;v-text-anchor:middle" coordsize="1258933,1408259" o:spid="_x0000_s1028" fillcolor="#1cade4 [3204]" stroked="f" strokeweight="1pt" path="m,1003484l671420,r587513,7950l394780,1408259,,10034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">
                <v:stroke joinstyle="miter"/>
                <v:path arrowok="t" o:connecttype="custom" o:connectlocs="0,1003153;670888,0;1257935,7947;394467,1407795;0,1003153" o:connectangles="0,0,0,0,0"/>
              </v:shape>
            </v:group>
          </w:pict>
        </mc:Fallback>
      </mc:AlternateContent>
    </w:r>
    <w:r>
      <w:rPr>
        <w:noProof/>
      </w:rPr>
      <mc:AlternateContent>
        <mc:Choice Requires="wps">
          <w:drawing>
            <wp:anchor distT="0" distB="0" distL="114300" distR="114300" simplePos="0" relativeHeight="251658244" behindDoc="1" locked="0" layoutInCell="1" allowOverlap="1" wp14:anchorId="5CDC15CC" wp14:editId="78B7B638">
              <wp:simplePos x="0" y="0"/>
              <wp:positionH relativeFrom="column">
                <wp:posOffset>-2466975</wp:posOffset>
              </wp:positionH>
              <wp:positionV relativeFrom="paragraph">
                <wp:posOffset>-609600</wp:posOffset>
              </wp:positionV>
              <wp:extent cx="2404450" cy="2690952"/>
              <wp:effectExtent l="0" t="0" r="0" b="0"/>
              <wp:wrapNone/>
              <wp:docPr id="14" name="Parallelogramm 10"/>
              <wp:cNvGraphicFramePr/>
              <a:graphic xmlns:a="http://schemas.openxmlformats.org/drawingml/2006/main">
                <a:graphicData uri="http://schemas.microsoft.com/office/word/2010/wordprocessingShape">
                  <wps:wsp>
                    <wps:cNvSpPr/>
                    <wps:spPr>
                      <a:xfrm>
                        <a:off x="0" y="0"/>
                        <a:ext cx="2404450" cy="2690952"/>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Parallelogramm 10" style="position:absolute;margin-left:-194.25pt;margin-top:-48pt;width:189.35pt;height:211.9pt;z-index:-251654145;visibility:visible;mso-wrap-style:square;mso-wrap-distance-left:9pt;mso-wrap-distance-top:0;mso-wrap-distance-right:9pt;mso-wrap-distance-bottom:0;mso-position-horizontal:absolute;mso-position-horizontal-relative:text;mso-position-vertical:absolute;mso-position-vertical-relative:text;v-text-anchor:middle" coordsize="1258933,1408259" o:spid="_x0000_s1026" fillcolor="#1cade4 [3204]" stroked="f" strokeweight="1pt" path="m,1003484l671420,r587513,7950l394780,1408259,,100348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" w14:anchorId="5C2CAE60">
              <v:fill type="gradient" color2="#1481ab [2404]" colors="0 #1cade4;62259f #1482ac" focus="100%" rotate="t"/>
              <v:stroke joinstyle="miter"/>
              <v:path arrowok="t" o:connecttype="custom" o:connectlocs="0,1917493;1282352,0;2404450,15191;753995,2690952;0,1917493" o:connectangles="0,0,0,0,0"/>
            </v:shape>
          </w:pict>
        </mc:Fallback>
      </mc:AlternateContent>
    </w:r>
    <w:r>
      <w:rPr>
        <w:noProof/>
      </w:rPr>
      <mc:AlternateContent>
        <mc:Choice Requires="wps">
          <w:drawing>
            <wp:anchor distT="0" distB="0" distL="114300" distR="114300" simplePos="0" relativeHeight="251658245" behindDoc="1" locked="0" layoutInCell="1" allowOverlap="1" wp14:anchorId="565D4DA1" wp14:editId="57386BF8">
              <wp:simplePos x="0" y="0"/>
              <wp:positionH relativeFrom="column">
                <wp:posOffset>-729615</wp:posOffset>
              </wp:positionH>
              <wp:positionV relativeFrom="paragraph">
                <wp:posOffset>1477578</wp:posOffset>
              </wp:positionV>
              <wp:extent cx="7806290" cy="257800"/>
              <wp:effectExtent l="0" t="0" r="4445" b="9525"/>
              <wp:wrapNone/>
              <wp:docPr id="15" name="Rechteck 25"/>
              <wp:cNvGraphicFramePr/>
              <a:graphic xmlns:a="http://schemas.openxmlformats.org/drawingml/2006/main">
                <a:graphicData uri="http://schemas.microsoft.com/office/word/2010/wordprocessingShape">
                  <wps:wsp>
                    <wps:cNvSpPr/>
                    <wps:spPr>
                      <a:xfrm>
                        <a:off x="0" y="0"/>
                        <a:ext cx="7806290" cy="257800"/>
                      </a:xfrm>
                      <a:prstGeom prst="rect">
                        <a:avLst/>
                      </a:prstGeom>
                      <a:gradFill flip="none" rotWithShape="1">
                        <a:gsLst>
                          <a:gs pos="0">
                            <a:schemeClr val="accent1"/>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rect id="Rechteck 25" style="position:absolute;margin-left:-57.45pt;margin-top:116.35pt;width:614.65pt;height:20.3pt;z-index:-25165312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cade4 [3204]" stroked="f" strokeweight="1pt" w14:anchorId="3181F9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">
              <v:fill type="gradient" color2="#1481ab [2404]" colors="0 #1cade4;62259f #1482ac" angle="270" focus="100%" rotate="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
    <w:nsid w:val="1366aa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17165410"/>
    <w:multiLevelType w:val="hybridMultilevel"/>
    <w:tmpl w:val="FE5CA208"/>
    <w:lvl w:ilvl="0" w:tplc="21E249FE">
      <w:numFmt w:val="bullet"/>
      <w:lvlText w:val="-"/>
      <w:lvlJc w:val="left"/>
      <w:pPr>
        <w:ind w:left="720" w:hanging="360"/>
      </w:pPr>
      <w:rPr>
        <w:rFonts w:hint="default" w:ascii="Franklin Gothic Book" w:hAnsi="Franklin Gothic Book" w:eastAsiaTheme="minorEastAsia"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284"/>
    <w:multiLevelType w:val="hybridMultilevel"/>
    <w:tmpl w:val="8DB4B09E"/>
    <w:lvl w:ilvl="0" w:tplc="45B4A1B2">
      <w:start w:val="1"/>
      <w:numFmt w:val="bullet"/>
      <w:pStyle w:val="Lis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
    <w:abstractNumId w:val="4"/>
  </w:num>
  <w:num w:numId="1" w16cid:durableId="1724131938">
    <w:abstractNumId w:val="0"/>
  </w:num>
  <w:num w:numId="2" w16cid:durableId="1978148221">
    <w:abstractNumId w:val="2"/>
  </w:num>
  <w:num w:numId="3" w16cid:durableId="1046834904">
    <w:abstractNumId w:val="3"/>
  </w:num>
  <w:num w:numId="4" w16cid:durableId="812479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CE"/>
    <w:rsid w:val="0001495E"/>
    <w:rsid w:val="0001626D"/>
    <w:rsid w:val="00034780"/>
    <w:rsid w:val="000416B9"/>
    <w:rsid w:val="000655CA"/>
    <w:rsid w:val="000930B5"/>
    <w:rsid w:val="000B6178"/>
    <w:rsid w:val="000C1E81"/>
    <w:rsid w:val="000C4B4D"/>
    <w:rsid w:val="00137CAE"/>
    <w:rsid w:val="00176D72"/>
    <w:rsid w:val="00190A9F"/>
    <w:rsid w:val="00193D6E"/>
    <w:rsid w:val="001A12DD"/>
    <w:rsid w:val="001B2B6F"/>
    <w:rsid w:val="0025225C"/>
    <w:rsid w:val="00294F14"/>
    <w:rsid w:val="002E6287"/>
    <w:rsid w:val="003522C9"/>
    <w:rsid w:val="00360405"/>
    <w:rsid w:val="003C520B"/>
    <w:rsid w:val="003E2253"/>
    <w:rsid w:val="00400A51"/>
    <w:rsid w:val="004047D5"/>
    <w:rsid w:val="004360EE"/>
    <w:rsid w:val="0045130A"/>
    <w:rsid w:val="00453387"/>
    <w:rsid w:val="00485356"/>
    <w:rsid w:val="004B13B1"/>
    <w:rsid w:val="004D051B"/>
    <w:rsid w:val="004F17A9"/>
    <w:rsid w:val="004F69BE"/>
    <w:rsid w:val="0051659F"/>
    <w:rsid w:val="00524B92"/>
    <w:rsid w:val="00560F76"/>
    <w:rsid w:val="00572B6A"/>
    <w:rsid w:val="0058317D"/>
    <w:rsid w:val="0059007C"/>
    <w:rsid w:val="005A2B9E"/>
    <w:rsid w:val="005B66C7"/>
    <w:rsid w:val="005D6FCC"/>
    <w:rsid w:val="005E6879"/>
    <w:rsid w:val="005F3890"/>
    <w:rsid w:val="005F40D0"/>
    <w:rsid w:val="00615875"/>
    <w:rsid w:val="00615B47"/>
    <w:rsid w:val="00643E04"/>
    <w:rsid w:val="0065544D"/>
    <w:rsid w:val="0066165A"/>
    <w:rsid w:val="0068667E"/>
    <w:rsid w:val="006A4FCE"/>
    <w:rsid w:val="006D684C"/>
    <w:rsid w:val="007038AD"/>
    <w:rsid w:val="00714F01"/>
    <w:rsid w:val="007520BE"/>
    <w:rsid w:val="0075293E"/>
    <w:rsid w:val="00762598"/>
    <w:rsid w:val="007A4926"/>
    <w:rsid w:val="007C1507"/>
    <w:rsid w:val="007E4B15"/>
    <w:rsid w:val="007F31DA"/>
    <w:rsid w:val="008376F6"/>
    <w:rsid w:val="008753BD"/>
    <w:rsid w:val="00887DE0"/>
    <w:rsid w:val="008962D9"/>
    <w:rsid w:val="008B42BC"/>
    <w:rsid w:val="008C51CE"/>
    <w:rsid w:val="00903D97"/>
    <w:rsid w:val="00934525"/>
    <w:rsid w:val="00945BA6"/>
    <w:rsid w:val="0097369E"/>
    <w:rsid w:val="009A1FC6"/>
    <w:rsid w:val="009E5B4E"/>
    <w:rsid w:val="009E69E9"/>
    <w:rsid w:val="009F5792"/>
    <w:rsid w:val="00A40726"/>
    <w:rsid w:val="00A414AC"/>
    <w:rsid w:val="00A448C1"/>
    <w:rsid w:val="00A47D32"/>
    <w:rsid w:val="00A5690D"/>
    <w:rsid w:val="00A80D6C"/>
    <w:rsid w:val="00AA7AA0"/>
    <w:rsid w:val="00AE735A"/>
    <w:rsid w:val="00B073E2"/>
    <w:rsid w:val="00B2198A"/>
    <w:rsid w:val="00BD331F"/>
    <w:rsid w:val="00BF3A2A"/>
    <w:rsid w:val="00C1093C"/>
    <w:rsid w:val="00CA6B4F"/>
    <w:rsid w:val="00CA72CE"/>
    <w:rsid w:val="00CD2251"/>
    <w:rsid w:val="00D1458B"/>
    <w:rsid w:val="00D45644"/>
    <w:rsid w:val="00DA4A43"/>
    <w:rsid w:val="00E0079F"/>
    <w:rsid w:val="00E37225"/>
    <w:rsid w:val="00E67E9B"/>
    <w:rsid w:val="00E81885"/>
    <w:rsid w:val="00EE127A"/>
    <w:rsid w:val="00F05653"/>
    <w:rsid w:val="00F12004"/>
    <w:rsid w:val="00F60803"/>
    <w:rsid w:val="00F814ED"/>
    <w:rsid w:val="00FD1900"/>
    <w:rsid w:val="00FE155E"/>
    <w:rsid w:val="027D5BA2"/>
    <w:rsid w:val="08713244"/>
    <w:rsid w:val="09CC9AE8"/>
    <w:rsid w:val="0A9E398B"/>
    <w:rsid w:val="0D8EC3F1"/>
    <w:rsid w:val="148CA338"/>
    <w:rsid w:val="19098B78"/>
    <w:rsid w:val="1A9F97D6"/>
    <w:rsid w:val="1CFE6866"/>
    <w:rsid w:val="1F7459E0"/>
    <w:rsid w:val="2668BC55"/>
    <w:rsid w:val="271472C7"/>
    <w:rsid w:val="29172A66"/>
    <w:rsid w:val="29FACC95"/>
    <w:rsid w:val="2AA45BD9"/>
    <w:rsid w:val="2E1DC997"/>
    <w:rsid w:val="30796EF9"/>
    <w:rsid w:val="3242B2D2"/>
    <w:rsid w:val="338C5F6E"/>
    <w:rsid w:val="3419921F"/>
    <w:rsid w:val="3441445D"/>
    <w:rsid w:val="34BD8981"/>
    <w:rsid w:val="375E6D7A"/>
    <w:rsid w:val="39857156"/>
    <w:rsid w:val="3B14CAE4"/>
    <w:rsid w:val="3B15F777"/>
    <w:rsid w:val="3B22618A"/>
    <w:rsid w:val="41F493D7"/>
    <w:rsid w:val="4380C9AF"/>
    <w:rsid w:val="478309E6"/>
    <w:rsid w:val="47DEC43C"/>
    <w:rsid w:val="48B7DE13"/>
    <w:rsid w:val="48DCA6FA"/>
    <w:rsid w:val="499F4973"/>
    <w:rsid w:val="4AE3CF15"/>
    <w:rsid w:val="4EB59B44"/>
    <w:rsid w:val="509AD015"/>
    <w:rsid w:val="52BBAECC"/>
    <w:rsid w:val="52EC39DE"/>
    <w:rsid w:val="55625061"/>
    <w:rsid w:val="575F2310"/>
    <w:rsid w:val="57B7992A"/>
    <w:rsid w:val="57BB3D49"/>
    <w:rsid w:val="6268E897"/>
    <w:rsid w:val="64636AA1"/>
    <w:rsid w:val="667318AC"/>
    <w:rsid w:val="67F4B22B"/>
    <w:rsid w:val="6A4A9604"/>
    <w:rsid w:val="708038E4"/>
    <w:rsid w:val="73AD2CF9"/>
    <w:rsid w:val="78192AE1"/>
    <w:rsid w:val="7AEF89CB"/>
    <w:rsid w:val="7CA88068"/>
    <w:rsid w:val="7D4ADF40"/>
    <w:rsid w:val="7E2D5054"/>
    <w:rsid w:val="7E543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D31AE"/>
  <w15:docId w15:val="{32176AAF-FA17-4543-848D-CA213EEC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color w:val="0D0D0D" w:themeColor="text1" w:themeTint="F2"/>
        <w:sz w:val="22"/>
        <w:szCs w:val="22"/>
        <w:lang w:val="de-DE"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6" w:semiHidden="1" w:unhideWhenUsed="1" w:qFormat="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9"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4B15"/>
    <w:pPr>
      <w:spacing w:before="40" w:after="40"/>
    </w:pPr>
    <w:rPr>
      <w:szCs w:val="20"/>
    </w:rPr>
  </w:style>
  <w:style w:type="paragraph" w:styleId="Heading1">
    <w:name w:val="heading 1"/>
    <w:basedOn w:val="Normal"/>
    <w:next w:val="Normal"/>
    <w:link w:val="Heading1Char"/>
    <w:uiPriority w:val="4"/>
    <w:qFormat/>
    <w:pPr>
      <w:keepNext/>
      <w:keepLines/>
      <w:spacing w:before="360"/>
      <w:outlineLvl w:val="0"/>
    </w:pPr>
    <w:rPr>
      <w:rFonts w:asciiTheme="majorHAnsi" w:hAnsiTheme="majorHAnsi" w:eastAsiaTheme="majorEastAsia" w:cstheme="majorBidi"/>
      <w:color w:val="1CADE4" w:themeColor="accen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hAnsiTheme="majorHAnsi" w:eastAsiaTheme="majorEastAsia" w:cstheme="majorBidi"/>
      <w:color w:val="1CADE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6"/>
    <w:qFormat/>
    <w:rsid w:val="00B2198A"/>
    <w:pPr>
      <w:spacing w:after="1680"/>
      <w:contextualSpacing/>
    </w:pPr>
    <w:rPr>
      <w:rFonts w:asciiTheme="majorHAnsi" w:hAnsiTheme="majorHAnsi"/>
      <w:b/>
      <w:caps/>
      <w:color w:val="FFFFFF" w:themeColor="background1"/>
      <w:sz w:val="52"/>
    </w:rPr>
  </w:style>
  <w:style w:type="character" w:styleId="TitleChar" w:customStyle="1">
    <w:name w:val="Title Char"/>
    <w:basedOn w:val="DefaultParagraphFont"/>
    <w:link w:val="Title"/>
    <w:uiPriority w:val="6"/>
    <w:rsid w:val="00B2198A"/>
    <w:rPr>
      <w:rFonts w:asciiTheme="majorHAnsi" w:hAnsiTheme="majorHAnsi"/>
      <w:b/>
      <w:caps/>
      <w:color w:val="FFFFFF" w:themeColor="background1"/>
      <w:sz w:val="52"/>
      <w:szCs w:val="20"/>
    </w:rPr>
  </w:style>
  <w:style w:type="paragraph" w:styleId="Zeilenberschrift" w:customStyle="1">
    <w:name w:val="Zeilenüberschrift"/>
    <w:basedOn w:val="Normal"/>
    <w:uiPriority w:val="5"/>
    <w:semiHidden/>
    <w:qFormat/>
    <w:rPr>
      <w:b/>
      <w:bCs/>
    </w:rPr>
  </w:style>
  <w:style w:type="table" w:styleId="TableGrid">
    <w:name w:val="Table Grid"/>
    <w:basedOn w:val="TableNormal"/>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rmularberschrift" w:customStyle="1">
    <w:name w:val="Formularüberschrift"/>
    <w:basedOn w:val="Normal"/>
    <w:uiPriority w:val="3"/>
    <w:semiHidden/>
    <w:qFormat/>
    <w:pPr>
      <w:spacing w:after="320"/>
      <w:ind w:right="288"/>
    </w:pPr>
    <w:rPr>
      <w:color w:val="595959" w:themeColor="text1" w:themeTint="A6"/>
    </w:rPr>
  </w:style>
  <w:style w:type="paragraph" w:styleId="Tabellentext" w:customStyle="1">
    <w:name w:val="Tabellentext"/>
    <w:basedOn w:val="Normal"/>
    <w:uiPriority w:val="3"/>
    <w:semiHidden/>
    <w:qFormat/>
    <w:pPr>
      <w:spacing w:after="320"/>
    </w:pPr>
  </w:style>
  <w:style w:type="character" w:styleId="Heading1Char" w:customStyle="1">
    <w:name w:val="Heading 1 Char"/>
    <w:basedOn w:val="DefaultParagraphFont"/>
    <w:link w:val="Heading1"/>
    <w:uiPriority w:val="4"/>
    <w:rPr>
      <w:rFonts w:asciiTheme="majorHAnsi" w:hAnsiTheme="majorHAnsi" w:eastAsiaTheme="majorEastAsia" w:cstheme="majorBidi"/>
      <w:color w:val="1CADE4" w:themeColor="accent1"/>
      <w:sz w:val="30"/>
      <w:szCs w:val="30"/>
    </w:rPr>
  </w:style>
  <w:style w:type="paragraph" w:styleId="ListNumber">
    <w:name w:val="List Number"/>
    <w:basedOn w:val="Normal"/>
    <w:uiPriority w:val="9"/>
    <w:semiHidden/>
    <w:qFormat/>
    <w:pPr>
      <w:numPr>
        <w:numId w:val="1"/>
      </w:numPr>
      <w:spacing w:after="200"/>
    </w:pPr>
  </w:style>
  <w:style w:type="character" w:styleId="Heading2Char" w:customStyle="1">
    <w:name w:val="Heading 2 Char"/>
    <w:basedOn w:val="DefaultParagraphFont"/>
    <w:link w:val="Heading2"/>
    <w:uiPriority w:val="6"/>
    <w:semiHidden/>
    <w:rsid w:val="007E4B15"/>
    <w:rPr>
      <w:rFonts w:asciiTheme="majorHAnsi" w:hAnsiTheme="majorHAnsi" w:eastAsiaTheme="majorEastAsia" w:cstheme="majorBidi"/>
      <w:color w:val="1CADE4" w:themeColor="accent1"/>
      <w:szCs w:val="20"/>
    </w:rPr>
  </w:style>
  <w:style w:type="paragraph" w:styleId="Footer">
    <w:name w:val="footer"/>
    <w:basedOn w:val="Normal"/>
    <w:link w:val="FooterChar"/>
    <w:uiPriority w:val="99"/>
    <w:semiHidden/>
    <w:qFormat/>
    <w:pPr>
      <w:spacing w:after="0" w:line="240" w:lineRule="auto"/>
      <w:jc w:val="right"/>
    </w:pPr>
    <w:rPr>
      <w:color w:val="1CADE4" w:themeColor="accent1"/>
    </w:rPr>
  </w:style>
  <w:style w:type="character" w:styleId="FooterChar" w:customStyle="1">
    <w:name w:val="Footer Char"/>
    <w:basedOn w:val="DefaultParagraphFont"/>
    <w:link w:val="Footer"/>
    <w:uiPriority w:val="99"/>
    <w:semiHidden/>
    <w:rsid w:val="007E4B15"/>
    <w:rPr>
      <w:color w:val="1CADE4" w:themeColor="accent1"/>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 w:val="24"/>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unhideWhenUsed/>
    <w:qFormat/>
    <w:rsid w:val="00CA6B4F"/>
    <w:pPr>
      <w:numPr>
        <w:numId w:val="3"/>
      </w:numPr>
      <w:spacing w:before="100" w:after="100" w:line="240" w:lineRule="auto"/>
      <w:contextualSpacing/>
    </w:pPr>
    <w:rPr>
      <w:color w:val="auto"/>
      <w:szCs w:val="21"/>
    </w:rPr>
  </w:style>
  <w:style w:type="table" w:styleId="Listentabelle6farbig1" w:customStyle="1">
    <w:name w:val="Listentabelle 6 farbig1"/>
    <w:basedOn w:val="TableNormal"/>
    <w:uiPriority w:val="51"/>
    <w:rsid w:val="00400A51"/>
    <w:pPr>
      <w:spacing w:before="100" w:after="10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CellMar>
        <w:left w:w="115" w:type="dxa"/>
        <w:right w:w="115" w:type="dxa"/>
      </w:tblCellMar>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semiHidden/>
    <w:rsid w:val="00E81885"/>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7E4B15"/>
    <w:rPr>
      <w:szCs w:val="20"/>
    </w:rPr>
  </w:style>
  <w:style w:type="character" w:styleId="PlaceholderText">
    <w:name w:val="Placeholder Text"/>
    <w:basedOn w:val="DefaultParagraphFont"/>
    <w:uiPriority w:val="99"/>
    <w:semiHidden/>
    <w:rsid w:val="00B2198A"/>
    <w:rPr>
      <w:color w:val="808080"/>
    </w:rPr>
  </w:style>
  <w:style w:type="paragraph" w:styleId="ListParagraph">
    <w:name w:val="List Paragraph"/>
    <w:basedOn w:val="Normal"/>
    <w:uiPriority w:val="34"/>
    <w:qFormat/>
    <w:rsid w:val="00973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tt\AppData\Roaming\Microsoft\Templates\Blaues%20Protokoll%20f&#252;r%20Sitzungen%20in%20Bildungseinrichtungen.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0DB46A-FB0A-4F25-BA81-A6747F416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BD313A-DDB1-404C-9E4A-EAB89AB98D4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F2B59B9-E740-4279-A43A-D509F686CB5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Blaues Protokoll für Sitzungen in Bildungseinrichtungen.dotx</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Jörg Tuttas</dc:creator>
  <keywords/>
  <dc:description/>
  <lastModifiedBy>Gastbenutzer</lastModifiedBy>
  <revision>47</revision>
  <dcterms:created xsi:type="dcterms:W3CDTF">2022-06-26T20:22:00.0000000Z</dcterms:created>
  <dcterms:modified xsi:type="dcterms:W3CDTF">2025-03-13T10:07:41.4245297Z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